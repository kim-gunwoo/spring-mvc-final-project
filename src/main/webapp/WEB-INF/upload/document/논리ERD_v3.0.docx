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D3" w:rsidRPr="00161111" w:rsidRDefault="0033147C" w:rsidP="0033609B">
      <w:pPr>
        <w:pStyle w:val="Link9"/>
      </w:pPr>
      <w:r w:rsidRPr="000D2557">
        <w:rPr>
          <w:rFonts w:hint="eastAsia"/>
        </w:rPr>
        <w:t xml:space="preserve"> </w:t>
      </w:r>
    </w:p>
    <w:p w:rsidR="00C00B95" w:rsidRDefault="00C00B95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Pr="00161111" w:rsidRDefault="008D7083" w:rsidP="0033609B">
      <w:pPr>
        <w:pStyle w:val="Link9"/>
      </w:pPr>
      <w:bookmarkStart w:id="0" w:name="_GoBack"/>
      <w:bookmarkEnd w:id="0"/>
    </w:p>
    <w:p w:rsidR="00C00B95" w:rsidRPr="00161111" w:rsidRDefault="0060422C" w:rsidP="0033609B">
      <w:pPr>
        <w:pStyle w:val="Link9"/>
      </w:pPr>
      <w:r w:rsidRPr="00161111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DD64B6C" wp14:editId="41184228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0" b="0"/>
                <wp:wrapNone/>
                <wp:docPr id="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0" cy="3429000"/>
                          <a:chOff x="-6174" y="4864"/>
                          <a:chExt cx="13350" cy="5400"/>
                        </a:xfrm>
                      </wpg:grpSpPr>
                      <wps:wsp>
                        <wps:cNvPr id="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77AE2B" id="Group 169" o:spid="_x0000_s1026" style="position:absolute;left:0;text-align:left;margin-left:-349.65pt;margin-top:10.35pt;width:667.5pt;height:270pt;z-index:251656704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">
                <v:line id="Line 163" o:spid="_x0000_s1027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PFBsIAAADaAAAADwAAAGRycy9kb3ducmV2LnhtbESPUWvCQBCE3wX/w7FC33TTFrRGTxFD&#10;QfRBavsDltw2Ceb2Qu56pv31PaHQx2FmvmHW28G2KnLvGycaHmcZKJbSmUYqDR/vr9MXUD6QGGqd&#10;sIZv9rDdjEdryo27yRvHS6hUgojPSUMdQpcj+rJmS37mOpbkfbreUkiyr9D0dEtw2+JTls3RUiNp&#10;oaaO9zWX18uX1XCOeORn9LHARRjo9FNcD7HQ+mEy7FagAg/hP/zXPhgNS7hfSTcA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PFBsIAAADaAAAADwAAAAAAAAAAAAAA&#10;AAChAgAAZHJzL2Rvd25yZXYueG1sUEsFBgAAAAAEAAQA+QAAAJADAAAAAA==&#10;" strokecolor="silver"/>
                <v:line id="Line 166" o:spid="_x0000_s1028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FBsMAAADbAAAADwAAAGRycy9kb3ducmV2LnhtbESPQUvDQBCF74L/YRnBm51YoZbYbRGD&#10;UOpBbP0BQ3ZMQrOzIbvdxv5651DwNsN78943q83ke5N5jF0QC4+zAgxLHVwnjYXvw/vDEkxMJI76&#10;IGzhlyNs1rc3KypdOMsX531qjIZILMlCm9JQIsa6ZU9xFgYW1X7C6CnpOjboRjpruO9xXhQL9NSJ&#10;NrQ08FvL9XF/8hY+M+74CWOu8DlN9HGpjttcWXt/N72+gEk8pX/z9XrrFF/p9RcdA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hQbDAAAA2wAAAA8AAAAAAAAAAAAA&#10;AAAAoQIAAGRycy9kb3ducmV2LnhtbFBLBQYAAAAABAAEAPkAAACRAwAAAAA=&#10;" strokecolor="silver"/>
                <v:line id="Line 167" o:spid="_x0000_s1029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ncAAAADbAAAADwAAAGRycy9kb3ducmV2LnhtbERPzWrCQBC+C32HZQredKJCLamriKEg&#10;9lBM+wBDdkyC2dmQ3a5pn94tFHqbj+93NrvRdiry4FsnGhbzDBRL5UwrtYbPj9fZMygfSAx1TljD&#10;N3vYbR8mG8qNu8mZYxlqlULE56ShCaHPEX3VsCU/dz1L4i5usBQSHGo0A91SuO1wmWVPaKmV1NBQ&#10;z4eGq2v5ZTW8RzzxCn0scB1GevsprsdYaD19HPcvoAKP4V/85z6aNH8Bv7+kA3B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cIJ3AAAAA2wAAAA8AAAAAAAAAAAAAAAAA&#10;oQIAAGRycy9kb3ducmV2LnhtbFBLBQYAAAAABAAEAPkAAACOAwAAAAA=&#10;" strokecolor="silver"/>
              </v:group>
            </w:pict>
          </mc:Fallback>
        </mc:AlternateContent>
      </w:r>
    </w:p>
    <w:p w:rsidR="00C00B95" w:rsidRPr="00161111" w:rsidRDefault="00C00B95" w:rsidP="0033609B">
      <w:pPr>
        <w:pStyle w:val="Link9"/>
      </w:pPr>
    </w:p>
    <w:p w:rsidR="00B37ED3" w:rsidRPr="00161111" w:rsidRDefault="0060422C" w:rsidP="0033609B">
      <w:pPr>
        <w:pStyle w:val="Link9"/>
      </w:pPr>
      <w:r>
        <w:rPr>
          <w:rFonts w:hAnsi="맑은 고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EBCCA" wp14:editId="7C8D7D6D">
                <wp:simplePos x="0" y="0"/>
                <wp:positionH relativeFrom="page">
                  <wp:posOffset>640715</wp:posOffset>
                </wp:positionH>
                <wp:positionV relativeFrom="page">
                  <wp:posOffset>3002280</wp:posOffset>
                </wp:positionV>
                <wp:extent cx="4304665" cy="2998470"/>
                <wp:effectExtent l="0" t="0" r="0" b="0"/>
                <wp:wrapNone/>
                <wp:docPr id="7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299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22C" w:rsidRPr="009546A9" w:rsidRDefault="0060422C" w:rsidP="0060422C">
                            <w:pPr>
                              <w:pStyle w:val="Linkc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ERD(논리)</w:t>
                            </w:r>
                          </w:p>
                          <w:p w:rsidR="0060422C" w:rsidRPr="00BC3747" w:rsidRDefault="0060422C" w:rsidP="0060422C">
                            <w:pPr>
                              <w:pStyle w:val="Link9"/>
                            </w:pPr>
                            <w:r w:rsidRPr="0088069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프로젝트명</w:t>
                            </w:r>
                            <w:proofErr w:type="spellEnd"/>
                            <w:r w:rsidR="008D708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입력</w:t>
                            </w: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  <w:rPr>
                                <w:rFonts w:hAnsi="맑은 고딕" w:cs="굴림체"/>
                                <w:b/>
                                <w:bCs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2" o:spid="_x0000_s1026" style="position:absolute;margin-left:50.45pt;margin-top:236.4pt;width:338.95pt;height:236.1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" filled="f" stroked="f" strokeweight="0">
                <v:textbox inset="0,0,0,0">
                  <w:txbxContent>
                    <w:p w:rsidR="0060422C" w:rsidRPr="009546A9" w:rsidRDefault="0060422C" w:rsidP="0060422C">
                      <w:pPr>
                        <w:pStyle w:val="Linkc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ERD(논리)</w:t>
                      </w:r>
                    </w:p>
                    <w:p w:rsidR="0060422C" w:rsidRPr="00BC3747" w:rsidRDefault="0060422C" w:rsidP="0060422C">
                      <w:pPr>
                        <w:pStyle w:val="Link9"/>
                      </w:pPr>
                      <w:r w:rsidRPr="0088069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="008D7083">
                        <w:rPr>
                          <w:rFonts w:hint="eastAsia"/>
                          <w:b/>
                          <w:sz w:val="28"/>
                          <w:szCs w:val="28"/>
                        </w:rPr>
                        <w:t>프로젝트명</w:t>
                      </w:r>
                      <w:proofErr w:type="spellEnd"/>
                      <w:r w:rsidR="008D7083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입력</w:t>
                      </w:r>
                      <w:bookmarkStart w:id="1" w:name="_GoBack"/>
                      <w:bookmarkEnd w:id="1"/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  <w:rPr>
                          <w:rFonts w:hAnsi="맑은 고딕" w:cs="굴림체"/>
                          <w:b/>
                          <w:bCs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Default="00DA1BE8" w:rsidP="0033609B">
      <w:pPr>
        <w:pStyle w:val="Link9"/>
      </w:pPr>
    </w:p>
    <w:p w:rsidR="00E0258A" w:rsidRDefault="00E0258A" w:rsidP="0033609B">
      <w:pPr>
        <w:pStyle w:val="Link9"/>
      </w:pPr>
    </w:p>
    <w:p w:rsidR="00E0258A" w:rsidRPr="00161111" w:rsidRDefault="00E0258A" w:rsidP="0033609B">
      <w:pPr>
        <w:pStyle w:val="Link9"/>
      </w:pPr>
    </w:p>
    <w:p w:rsidR="00DA1BE8" w:rsidRDefault="00DA1BE8" w:rsidP="00802681">
      <w:pPr>
        <w:pStyle w:val="Link9"/>
      </w:pPr>
    </w:p>
    <w:p w:rsidR="008D7083" w:rsidRPr="000D0D66" w:rsidRDefault="008D7083" w:rsidP="00802681">
      <w:pPr>
        <w:pStyle w:val="Link9"/>
      </w:pPr>
    </w:p>
    <w:p w:rsidR="00FB4089" w:rsidRPr="00161111" w:rsidRDefault="0060422C" w:rsidP="0033609B">
      <w:pPr>
        <w:pStyle w:val="Link9"/>
      </w:pPr>
      <w:r w:rsidRPr="00161111"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5B11BBF4" wp14:editId="52645522">
            <wp:simplePos x="0" y="0"/>
            <wp:positionH relativeFrom="column">
              <wp:posOffset>-935355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32" name="그림 132" descr="세로형_앞장뒷장_로고제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세로형_앞장뒷장_로고제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E85" w:rsidRPr="00161111" w:rsidRDefault="00950E85" w:rsidP="0033609B">
      <w:pPr>
        <w:pStyle w:val="Link9"/>
      </w:pPr>
    </w:p>
    <w:p w:rsidR="00950E85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22DCDB" wp14:editId="4A7F9FCA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1931"/>
                            </w:tblGrid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CD4B18" w:rsidP="00CD4B1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DDIT-16</w:t>
                                  </w:r>
                                  <w:r w:rsidR="008E3D87">
                                    <w:rPr>
                                      <w:rFonts w:hint="eastAsia"/>
                                    </w:rPr>
                                    <w:t>-A</w:t>
                                  </w:r>
                                  <w:r w:rsidR="007F0CC7"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Default="006B282A" w:rsidP="00D927C4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t>201</w:t>
                                  </w:r>
                                  <w:r w:rsidR="00D927C4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t>.0</w:t>
                                  </w:r>
                                  <w:r w:rsidR="003C4EAA">
                                    <w:t>7</w:t>
                                  </w:r>
                                  <w:r w:rsidR="00E0258A">
                                    <w:t>.</w:t>
                                  </w:r>
                                  <w:r w:rsidR="00D927C4">
                                    <w:rPr>
                                      <w:rFonts w:hint="eastAsia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 w:rsidRPr="001340CC"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FC77A4" w:rsidP="00582680">
                                  <w:pPr>
                                    <w:pStyle w:val="Link9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A34CE" w:rsidRPr="001340CC" w:rsidRDefault="008A34CE" w:rsidP="00950E85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margin-left:4.35pt;margin-top:10.35pt;width:197.1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1931"/>
                      </w:tblGrid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CD4B18" w:rsidP="00CD4B1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DDIT-16</w:t>
                            </w:r>
                            <w:r w:rsidR="008E3D87">
                              <w:rPr>
                                <w:rFonts w:hint="eastAsia"/>
                              </w:rPr>
                              <w:t>-A</w:t>
                            </w:r>
                            <w:r w:rsidR="007F0CC7"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Default="006B282A" w:rsidP="00D927C4">
                            <w:pPr>
                              <w:pStyle w:val="Link9"/>
                              <w:jc w:val="center"/>
                            </w:pPr>
                            <w:r>
                              <w:t>201</w:t>
                            </w:r>
                            <w:r w:rsidR="00D927C4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.0</w:t>
                            </w:r>
                            <w:r w:rsidR="003C4EAA">
                              <w:t>7</w:t>
                            </w:r>
                            <w:r w:rsidR="00E0258A">
                              <w:t>.</w:t>
                            </w:r>
                            <w:r w:rsidR="00D927C4">
                              <w:rPr>
                                <w:rFonts w:hint="eastAsia"/>
                              </w:rPr>
                              <w:t>05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 w:rsidRPr="001340CC"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FC77A4" w:rsidP="00582680">
                            <w:pPr>
                              <w:pStyle w:val="Link9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  <w:proofErr w:type="spellEnd"/>
                          </w:p>
                        </w:tc>
                      </w:tr>
                    </w:tbl>
                    <w:p w:rsidR="008A34CE" w:rsidRPr="001340CC" w:rsidRDefault="008A34CE" w:rsidP="00950E85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D5846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AE6131" wp14:editId="61D37C80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4CE" w:rsidRPr="001340CC" w:rsidRDefault="008A34CE" w:rsidP="00DD5661">
                            <w:pPr>
                              <w:pStyle w:val="Linke"/>
                              <w:rPr>
                                <w:rFonts w:cs="돋움"/>
                              </w:rPr>
                            </w:pPr>
                            <w:r w:rsidRPr="001340CC">
                              <w:t xml:space="preserve">Copyright </w:t>
                            </w:r>
                            <w:r w:rsidRPr="001340CC">
                              <w:rPr>
                                <w:rFonts w:cs="바탕" w:hint="eastAsia"/>
                              </w:rPr>
                              <w:t>ⓒ</w:t>
                            </w:r>
                            <w:r w:rsidRPr="001340CC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 w:rsidR="008D7083">
                              <w:rPr>
                                <w:rFonts w:hint="eastAsia"/>
                              </w:rPr>
                              <w:t>6</w:t>
                            </w:r>
                            <w:r w:rsidR="00E0258A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</w:rPr>
                              <w:t>Ddit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40CC">
                              <w:t>Co., Ltd. All right</w:t>
                            </w:r>
                            <w:r>
                              <w:t>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28" type="#_x0000_t202" style="position:absolute;margin-left:161.55pt;margin-top:34.35pt;width:339.3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" filled="f" stroked="f">
                <v:textbox>
                  <w:txbxContent>
                    <w:p w:rsidR="008A34CE" w:rsidRPr="001340CC" w:rsidRDefault="008A34CE" w:rsidP="00DD5661">
                      <w:pPr>
                        <w:pStyle w:val="Linke"/>
                        <w:rPr>
                          <w:rFonts w:cs="돋움"/>
                        </w:rPr>
                      </w:pPr>
                      <w:r w:rsidRPr="001340CC">
                        <w:t xml:space="preserve">Copyright </w:t>
                      </w:r>
                      <w:r w:rsidRPr="001340CC">
                        <w:rPr>
                          <w:rFonts w:cs="바탕" w:hint="eastAsia"/>
                        </w:rPr>
                        <w:t>ⓒ</w:t>
                      </w:r>
                      <w:r w:rsidRPr="001340CC">
                        <w:t xml:space="preserve"> </w:t>
                      </w:r>
                      <w:r>
                        <w:rPr>
                          <w:rFonts w:hint="eastAsia"/>
                        </w:rPr>
                        <w:t>201</w:t>
                      </w:r>
                      <w:r w:rsidR="008D7083">
                        <w:rPr>
                          <w:rFonts w:hint="eastAsia"/>
                        </w:rPr>
                        <w:t>6</w:t>
                      </w:r>
                      <w:r w:rsidR="00E0258A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8D7083">
                        <w:rPr>
                          <w:rFonts w:hint="eastAsia"/>
                        </w:rPr>
                        <w:t>Ddit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1340CC">
                        <w:t>Co., Ltd. All right</w:t>
                      </w:r>
                      <w:r>
                        <w:t>s reserved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996488" w:rsidRPr="000D2557" w:rsidTr="00996488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lastRenderedPageBreak/>
              <w:t xml:space="preserve">문서 </w:t>
            </w:r>
            <w:proofErr w:type="spellStart"/>
            <w:r w:rsidRPr="000D2557">
              <w:rPr>
                <w:rFonts w:hint="eastAsia"/>
              </w:rPr>
              <w:t>개정이력표</w:t>
            </w:r>
            <w:proofErr w:type="spellEnd"/>
          </w:p>
        </w:tc>
      </w:tr>
      <w:tr w:rsidR="00996488" w:rsidRPr="000D2557" w:rsidTr="0059140D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proofErr w:type="spellStart"/>
            <w:r w:rsidRPr="000D2557">
              <w:rPr>
                <w:rFonts w:hint="eastAsia"/>
              </w:rP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996488" w:rsidRPr="000D2557" w:rsidRDefault="002E036E" w:rsidP="00010D17">
            <w:pPr>
              <w:pStyle w:val="Linkf3"/>
            </w:pPr>
            <w:r>
              <w:rPr>
                <w:rFonts w:hint="eastAsia"/>
              </w:rPr>
              <w:t>ERD(논리)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승인자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</w:tcPr>
          <w:p w:rsidR="00996488" w:rsidRPr="009E6BA0" w:rsidRDefault="00996488" w:rsidP="009E6BA0">
            <w:pPr>
              <w:pStyle w:val="a9"/>
            </w:pPr>
            <w:r w:rsidRPr="009E6BA0">
              <w:rPr>
                <w:rFonts w:hint="eastAsia"/>
              </w:rPr>
              <w:t>1.0</w:t>
            </w:r>
          </w:p>
          <w:p w:rsidR="00996488" w:rsidRDefault="00F65121" w:rsidP="003C4EAA">
            <w:pPr>
              <w:pStyle w:val="Link9"/>
              <w:jc w:val="center"/>
            </w:pPr>
            <w:r>
              <w:rPr>
                <w:rFonts w:hint="eastAsia"/>
              </w:rPr>
              <w:t>1.1</w:t>
            </w:r>
          </w:p>
          <w:p w:rsidR="00106D3B" w:rsidRDefault="00106D3B" w:rsidP="003C4EAA">
            <w:pPr>
              <w:pStyle w:val="Link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  <w:p w:rsidR="00892CA1" w:rsidRPr="000D2557" w:rsidRDefault="00892CA1" w:rsidP="003C4EAA">
            <w:pPr>
              <w:pStyle w:val="Link9"/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254" w:type="dxa"/>
          </w:tcPr>
          <w:p w:rsidR="00996488" w:rsidRPr="000D2557" w:rsidRDefault="00E0258A" w:rsidP="0033609B">
            <w:pPr>
              <w:pStyle w:val="Link9"/>
            </w:pPr>
            <w:r>
              <w:rPr>
                <w:rFonts w:hint="eastAsia"/>
              </w:rPr>
              <w:t>201</w:t>
            </w:r>
            <w:r w:rsidR="00D927C4">
              <w:rPr>
                <w:rFonts w:hint="eastAsia"/>
              </w:rPr>
              <w:t>7</w:t>
            </w:r>
            <w:r>
              <w:rPr>
                <w:rFonts w:hint="eastAsia"/>
              </w:rPr>
              <w:t>.0</w:t>
            </w:r>
            <w:r w:rsidR="008D708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D927C4">
              <w:rPr>
                <w:rFonts w:hint="eastAsia"/>
              </w:rPr>
              <w:t>05</w:t>
            </w:r>
          </w:p>
          <w:p w:rsidR="00996488" w:rsidRDefault="00F65121" w:rsidP="008D7083">
            <w:pPr>
              <w:pStyle w:val="Link9"/>
            </w:pPr>
            <w:r>
              <w:rPr>
                <w:rFonts w:hint="eastAsia"/>
              </w:rPr>
              <w:t>2017.07.05</w:t>
            </w:r>
          </w:p>
          <w:p w:rsidR="00106D3B" w:rsidRDefault="00106D3B" w:rsidP="008D7083">
            <w:pPr>
              <w:pStyle w:val="Link9"/>
              <w:rPr>
                <w:rFonts w:hint="eastAsia"/>
              </w:rPr>
            </w:pPr>
            <w:r>
              <w:rPr>
                <w:rFonts w:hint="eastAsia"/>
              </w:rPr>
              <w:t>2017.07.05</w:t>
            </w:r>
          </w:p>
          <w:p w:rsidR="00892CA1" w:rsidRPr="000D2557" w:rsidRDefault="00892CA1" w:rsidP="008D7083">
            <w:pPr>
              <w:pStyle w:val="Link9"/>
            </w:pPr>
            <w:r>
              <w:rPr>
                <w:rFonts w:hint="eastAsia"/>
              </w:rPr>
              <w:t>2017.07.07</w:t>
            </w:r>
          </w:p>
        </w:tc>
        <w:tc>
          <w:tcPr>
            <w:tcW w:w="4651" w:type="dxa"/>
          </w:tcPr>
          <w:p w:rsidR="00996488" w:rsidRPr="000D2557" w:rsidRDefault="00996488" w:rsidP="0033609B">
            <w:pPr>
              <w:pStyle w:val="Link9"/>
            </w:pPr>
            <w:r w:rsidRPr="000D2557">
              <w:rPr>
                <w:rFonts w:hint="eastAsia"/>
              </w:rPr>
              <w:t>최초제정</w:t>
            </w:r>
          </w:p>
          <w:p w:rsidR="00996488" w:rsidRPr="000D2557" w:rsidRDefault="00F65121" w:rsidP="0033609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106D3B" w:rsidRPr="000D2557" w:rsidRDefault="00106D3B" w:rsidP="00106D3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996488" w:rsidRPr="00106D3B" w:rsidRDefault="00892CA1" w:rsidP="0033609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</w:tc>
        <w:tc>
          <w:tcPr>
            <w:tcW w:w="1418" w:type="dxa"/>
          </w:tcPr>
          <w:p w:rsidR="003C4EAA" w:rsidRDefault="00D927C4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  <w:p w:rsidR="00F65121" w:rsidRDefault="00F65121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  <w:p w:rsidR="00106D3B" w:rsidRDefault="00106D3B" w:rsidP="00996488">
            <w:pPr>
              <w:pStyle w:val="Linkf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박현근</w:t>
            </w:r>
          </w:p>
          <w:p w:rsidR="00892CA1" w:rsidRDefault="00892CA1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</w:tc>
        <w:tc>
          <w:tcPr>
            <w:tcW w:w="1275" w:type="dxa"/>
          </w:tcPr>
          <w:p w:rsidR="00996488" w:rsidRPr="000D2557" w:rsidRDefault="00996488" w:rsidP="00996488">
            <w:pPr>
              <w:pStyle w:val="Link9"/>
              <w:jc w:val="center"/>
            </w:pPr>
          </w:p>
        </w:tc>
      </w:tr>
    </w:tbl>
    <w:p w:rsidR="004739F3" w:rsidRPr="000D0D66" w:rsidRDefault="004739F3" w:rsidP="004D14D2">
      <w:pPr>
        <w:pStyle w:val="20"/>
        <w:keepNext w:val="0"/>
        <w:sectPr w:rsidR="004739F3" w:rsidRPr="000D0D66" w:rsidSect="00304F4D">
          <w:headerReference w:type="default" r:id="rId10"/>
          <w:footerReference w:type="even" r:id="rId11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4119"/>
        <w:gridCol w:w="1308"/>
        <w:gridCol w:w="2719"/>
      </w:tblGrid>
      <w:tr w:rsidR="002E036E" w:rsidRPr="00686B7A" w:rsidTr="002E036E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bookmarkStart w:id="1" w:name="_Toc294551948"/>
            <w:bookmarkStart w:id="2" w:name="_Toc322513313"/>
            <w:bookmarkStart w:id="3" w:name="_Toc257300312"/>
            <w:bookmarkStart w:id="4" w:name="_Toc322513236"/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2E036E" w:rsidRPr="00686B7A" w:rsidTr="002E036E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2E036E" w:rsidRPr="00686B7A" w:rsidRDefault="00D927C4" w:rsidP="002E036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NYN GROUPWARE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D927C4" w:rsidP="00FD4D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박현근</w:t>
            </w:r>
          </w:p>
        </w:tc>
      </w:tr>
      <w:tr w:rsidR="002E036E" w:rsidRPr="00686B7A" w:rsidTr="002E036E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2E036E" w:rsidRPr="00686B7A" w:rsidRDefault="002E036E" w:rsidP="006B282A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D927C4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2017.07.05</w:t>
            </w:r>
          </w:p>
        </w:tc>
      </w:tr>
      <w:tr w:rsidR="002E036E" w:rsidRPr="001660B0" w:rsidTr="002E036E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2E036E" w:rsidRPr="001660B0" w:rsidRDefault="00D927C4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그룹웨어 총괄</w:t>
            </w:r>
          </w:p>
        </w:tc>
      </w:tr>
      <w:tr w:rsidR="002E036E" w:rsidRPr="00B2294D" w:rsidTr="002E036E">
        <w:trPr>
          <w:trHeight w:val="10086"/>
        </w:trPr>
        <w:tc>
          <w:tcPr>
            <w:tcW w:w="9628" w:type="dxa"/>
            <w:gridSpan w:val="4"/>
          </w:tcPr>
          <w:p w:rsidR="00942D94" w:rsidRPr="00B2294D" w:rsidRDefault="002A68E8" w:rsidP="006E7B49">
            <w:pPr>
              <w:pStyle w:val="afe"/>
            </w:pPr>
            <w:r>
              <w:rPr>
                <w:noProof/>
              </w:rPr>
              <w:drawing>
                <wp:inline distT="0" distB="0" distL="0" distR="0">
                  <wp:extent cx="6121204" cy="63817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14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38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2"/>
      <w:bookmarkEnd w:id="3"/>
      <w:bookmarkEnd w:id="4"/>
    </w:tbl>
    <w:p w:rsidR="00C63112" w:rsidRDefault="00C63112" w:rsidP="00370581"/>
    <w:sectPr w:rsidR="00C63112" w:rsidSect="00942D94">
      <w:headerReference w:type="default" r:id="rId13"/>
      <w:footerReference w:type="even" r:id="rId14"/>
      <w:footerReference w:type="default" r:id="rId15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491" w:rsidRDefault="00DB7491">
      <w:r>
        <w:separator/>
      </w:r>
    </w:p>
    <w:p w:rsidR="00DB7491" w:rsidRDefault="00DB7491"/>
    <w:p w:rsidR="00DB7491" w:rsidRDefault="00DB7491"/>
  </w:endnote>
  <w:endnote w:type="continuationSeparator" w:id="0">
    <w:p w:rsidR="00DB7491" w:rsidRDefault="00DB7491">
      <w:r>
        <w:continuationSeparator/>
      </w:r>
    </w:p>
    <w:p w:rsidR="00DB7491" w:rsidRDefault="00DB7491"/>
    <w:p w:rsidR="00DB7491" w:rsidRDefault="00DB74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안상수2006중간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739F3" w:rsidRDefault="004739F3">
    <w:pPr>
      <w:pStyle w:val="af"/>
    </w:pPr>
  </w:p>
  <w:p w:rsidR="004739F3" w:rsidRDefault="004739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Default="008A34CE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8A34CE" w:rsidRDefault="008A34CE">
    <w:pPr>
      <w:pStyle w:val="af"/>
    </w:pPr>
  </w:p>
  <w:p w:rsidR="008A34CE" w:rsidRDefault="008A34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Pr="00C04831" w:rsidRDefault="00E0258A" w:rsidP="00942D94">
    <w:pPr>
      <w:pStyle w:val="af"/>
      <w:framePr w:wrap="around" w:vAnchor="text" w:hAnchor="page" w:x="5857" w:y="519"/>
      <w:rPr>
        <w:rStyle w:val="af1"/>
        <w:rFonts w:ascii="굴림체" w:eastAsia="굴림체" w:hAnsi="굴림체"/>
        <w:sz w:val="18"/>
        <w:szCs w:val="18"/>
      </w:rPr>
    </w:pPr>
    <w:r>
      <w:rPr>
        <w:rStyle w:val="af1"/>
        <w:rFonts w:ascii="굴림체" w:eastAsia="굴림체" w:hAnsi="굴림체"/>
        <w:sz w:val="18"/>
        <w:szCs w:val="18"/>
      </w:rPr>
      <w:t>-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begin"/>
    </w:r>
    <w:r w:rsidR="008A34CE" w:rsidRPr="00C04831">
      <w:rPr>
        <w:rStyle w:val="af1"/>
        <w:rFonts w:ascii="굴림체" w:eastAsia="굴림체" w:hAnsi="굴림체"/>
        <w:sz w:val="18"/>
        <w:szCs w:val="18"/>
      </w:rPr>
      <w:instrText xml:space="preserve">PAGE  </w:instrTex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separate"/>
    </w:r>
    <w:r w:rsidR="002A68E8">
      <w:rPr>
        <w:rStyle w:val="af1"/>
        <w:rFonts w:ascii="굴림체" w:eastAsia="굴림체" w:hAnsi="굴림체"/>
        <w:noProof/>
        <w:sz w:val="18"/>
        <w:szCs w:val="18"/>
      </w:rPr>
      <w:t>1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end"/>
    </w:r>
    <w:r>
      <w:rPr>
        <w:rStyle w:val="af1"/>
        <w:rFonts w:ascii="굴림체" w:eastAsia="굴림체" w:hAnsi="굴림체"/>
        <w:sz w:val="18"/>
        <w:szCs w:val="18"/>
      </w:rPr>
      <w:t>-</w:t>
    </w:r>
  </w:p>
  <w:p w:rsidR="008A34CE" w:rsidRPr="0059140D" w:rsidRDefault="0060422C" w:rsidP="008D7083">
    <w:pPr>
      <w:shd w:val="clear" w:color="auto" w:fill="FFFFFF"/>
      <w:spacing w:line="384" w:lineRule="auto"/>
      <w:ind w:left="6000" w:hangingChars="3000" w:hanging="6000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0" distR="0" wp14:anchorId="180AAD39" wp14:editId="6CA42A70">
              <wp:extent cx="6083935" cy="0"/>
              <wp:effectExtent l="0" t="0" r="0" b="0"/>
              <wp:docPr id="1" name="_x127783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35941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1277834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" strokeweight="2.83pt">
              <v:stroke linestyle="thinThin"/>
              <w10:anchorlock/>
            </v:line>
          </w:pict>
        </mc:Fallback>
      </mc:AlternateContent>
    </w:r>
    <w:r w:rsidR="008A34CE" w:rsidRPr="00E0258A">
      <w:rPr>
        <w:rFonts w:ascii="맑은 고딕" w:eastAsia="맑은 고딕" w:hAnsi="맑은 고딕"/>
        <w:sz w:val="14"/>
        <w:szCs w:val="16"/>
      </w:rPr>
      <w:t xml:space="preserve">Copyright ⓒ </w:t>
    </w:r>
    <w:r w:rsidR="008A34CE" w:rsidRPr="00E0258A">
      <w:rPr>
        <w:rFonts w:ascii="맑은 고딕" w:eastAsia="맑은 고딕" w:hAnsi="맑은 고딕" w:hint="eastAsia"/>
        <w:sz w:val="14"/>
        <w:szCs w:val="16"/>
      </w:rPr>
      <w:t>201</w:t>
    </w:r>
    <w:r w:rsidR="008D7083">
      <w:rPr>
        <w:rFonts w:ascii="맑은 고딕" w:eastAsia="맑은 고딕" w:hAnsi="맑은 고딕" w:hint="eastAsia"/>
        <w:sz w:val="14"/>
        <w:szCs w:val="16"/>
      </w:rPr>
      <w:t>6</w:t>
    </w:r>
    <w:r w:rsidR="00E0258A" w:rsidRPr="00E0258A">
      <w:rPr>
        <w:rFonts w:ascii="맑은 고딕" w:eastAsia="맑은 고딕" w:hAnsi="맑은 고딕"/>
        <w:sz w:val="14"/>
        <w:szCs w:val="16"/>
      </w:rPr>
      <w:t xml:space="preserve"> </w:t>
    </w:r>
    <w:proofErr w:type="spellStart"/>
    <w:r w:rsidR="008D7083">
      <w:rPr>
        <w:rFonts w:ascii="맑은 고딕" w:eastAsia="맑은 고딕" w:hAnsi="맑은 고딕" w:hint="eastAsia"/>
        <w:sz w:val="14"/>
        <w:szCs w:val="16"/>
      </w:rPr>
      <w:t>Ddit</w:t>
    </w:r>
    <w:proofErr w:type="spellEnd"/>
    <w:r w:rsidR="008A34CE" w:rsidRPr="00E0258A">
      <w:rPr>
        <w:rFonts w:ascii="맑은 고딕" w:eastAsia="맑은 고딕" w:hAnsi="맑은 고딕"/>
        <w:sz w:val="14"/>
        <w:szCs w:val="16"/>
      </w:rPr>
      <w:t xml:space="preserve"> Co., Ltd. All rights reserved</w:t>
    </w:r>
    <w:r w:rsidR="008A34CE" w:rsidRPr="00E0258A">
      <w:rPr>
        <w:rFonts w:hint="eastAsia"/>
        <w:sz w:val="18"/>
      </w:rPr>
      <w:t xml:space="preserve"> </w:t>
    </w:r>
    <w:r w:rsidR="0059140D">
      <w:tab/>
    </w:r>
    <w:r w:rsidR="0059140D">
      <w:rPr>
        <w:rFonts w:hint="eastAsia"/>
      </w:rPr>
      <w:t xml:space="preserve">                     </w:t>
    </w:r>
    <w:r w:rsidR="00E0258A">
      <w:rPr>
        <w:rFonts w:hint="eastAsia"/>
      </w:rPr>
      <w:t xml:space="preserve">          </w:t>
    </w:r>
    <w:r w:rsidR="00E0258A">
      <w:t xml:space="preserve">    </w:t>
    </w:r>
    <w:r w:rsidR="00244D86">
      <w:t xml:space="preserve">    </w:t>
    </w:r>
    <w:r w:rsidR="00E0258A">
      <w:t xml:space="preserve">   </w:t>
    </w:r>
    <w:r w:rsidR="00E0258A">
      <w:rPr>
        <w:rFonts w:hint="eastAsia"/>
      </w:rPr>
      <w:t xml:space="preserve">  </w:t>
    </w:r>
    <w:r w:rsidR="00942D94"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491" w:rsidRDefault="00DB7491">
      <w:r>
        <w:separator/>
      </w:r>
    </w:p>
    <w:p w:rsidR="00DB7491" w:rsidRDefault="00DB7491"/>
    <w:p w:rsidR="00DB7491" w:rsidRDefault="00DB7491"/>
  </w:footnote>
  <w:footnote w:type="continuationSeparator" w:id="0">
    <w:p w:rsidR="00DB7491" w:rsidRDefault="00DB7491">
      <w:r>
        <w:continuationSeparator/>
      </w:r>
    </w:p>
    <w:p w:rsidR="00DB7491" w:rsidRDefault="00DB7491"/>
    <w:p w:rsidR="00DB7491" w:rsidRDefault="00DB74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375165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83" w:rsidRDefault="008D7083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:rsidR="0059140D" w:rsidRPr="0059140D" w:rsidRDefault="0060422C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98A24B" wp14:editId="2596CDF2">
              <wp:simplePos x="0" y="0"/>
              <wp:positionH relativeFrom="column">
                <wp:posOffset>0</wp:posOffset>
              </wp:positionH>
              <wp:positionV relativeFrom="line">
                <wp:posOffset>43815</wp:posOffset>
              </wp:positionV>
              <wp:extent cx="6120130" cy="0"/>
              <wp:effectExtent l="0" t="0" r="0" b="0"/>
              <wp:wrapNone/>
              <wp:docPr id="3" name="_x195684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39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5B13C21" id="_x19568408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" strokeweight="4.25pt">
              <v:stroke linestyle="thinThick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7002A9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5EEAAAC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B028F9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029EA13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FBD01D4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C02E9D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1D0011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8DA599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D38D0F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DAC577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48C20C1"/>
    <w:multiLevelType w:val="hybridMultilevel"/>
    <w:tmpl w:val="FCE45D6C"/>
    <w:lvl w:ilvl="0" w:tplc="4DA4E5AE">
      <w:start w:val="1"/>
      <w:numFmt w:val="decimal"/>
      <w:pStyle w:val="krois4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4960F88"/>
    <w:multiLevelType w:val="hybridMultilevel"/>
    <w:tmpl w:val="F71EEC14"/>
    <w:lvl w:ilvl="0" w:tplc="367244F4">
      <w:start w:val="1"/>
      <w:numFmt w:val="bullet"/>
      <w:lvlText w:val="-"/>
      <w:lvlJc w:val="left"/>
      <w:pPr>
        <w:tabs>
          <w:tab w:val="num" w:pos="814"/>
        </w:tabs>
        <w:ind w:left="777" w:hanging="323"/>
      </w:pPr>
      <w:rPr>
        <w:rFonts w:ascii="바탕체" w:eastAsia="바탕체" w:hAnsi="Wingdings" w:hint="eastAsia"/>
      </w:rPr>
    </w:lvl>
    <w:lvl w:ilvl="1" w:tplc="AA8C5488">
      <w:start w:val="1"/>
      <w:numFmt w:val="bullet"/>
      <w:lvlText w:val="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E63292D"/>
    <w:multiLevelType w:val="hybridMultilevel"/>
    <w:tmpl w:val="E3944DF8"/>
    <w:lvl w:ilvl="0" w:tplc="B3C634B6">
      <w:start w:val="1"/>
      <w:numFmt w:val="upperRoman"/>
      <w:pStyle w:val="Link0"/>
      <w:lvlText w:val="%1."/>
      <w:lvlJc w:val="left"/>
      <w:pPr>
        <w:ind w:left="397" w:hanging="397"/>
      </w:pPr>
      <w:rPr>
        <w:rFonts w:ascii="맑은 고딕" w:eastAsia="맑은 고딕" w:hint="eastAsia"/>
        <w:b/>
        <w:i w:val="0"/>
        <w:sz w:val="44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0EC5952"/>
    <w:multiLevelType w:val="hybridMultilevel"/>
    <w:tmpl w:val="5D3654F2"/>
    <w:lvl w:ilvl="0" w:tplc="2F925F7C">
      <w:start w:val="1"/>
      <w:numFmt w:val="bullet"/>
      <w:pStyle w:val="Link"/>
      <w:lvlText w:val="-"/>
      <w:lvlJc w:val="left"/>
      <w:pPr>
        <w:tabs>
          <w:tab w:val="num" w:pos="509"/>
        </w:tabs>
        <w:ind w:left="472" w:hanging="323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5"/>
        </w:tabs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5"/>
        </w:tabs>
        <w:ind w:left="12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5"/>
        </w:tabs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5"/>
        </w:tabs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5"/>
        </w:tabs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5"/>
        </w:tabs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5"/>
        </w:tabs>
        <w:ind w:left="3695" w:hanging="400"/>
      </w:pPr>
      <w:rPr>
        <w:rFonts w:ascii="Wingdings" w:hAnsi="Wingdings" w:hint="default"/>
      </w:rPr>
    </w:lvl>
  </w:abstractNum>
  <w:abstractNum w:abstractNumId="14">
    <w:nsid w:val="14CE51C0"/>
    <w:multiLevelType w:val="hybridMultilevel"/>
    <w:tmpl w:val="023AADF2"/>
    <w:lvl w:ilvl="0" w:tplc="367244F4">
      <w:start w:val="1"/>
      <w:numFmt w:val="bullet"/>
      <w:lvlText w:val="-"/>
      <w:lvlJc w:val="left"/>
      <w:pPr>
        <w:tabs>
          <w:tab w:val="num" w:pos="930"/>
        </w:tabs>
        <w:ind w:left="1247" w:hanging="317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182900D1"/>
    <w:multiLevelType w:val="hybridMultilevel"/>
    <w:tmpl w:val="25407C88"/>
    <w:lvl w:ilvl="0" w:tplc="F3AEF8D6">
      <w:start w:val="1"/>
      <w:numFmt w:val="decimal"/>
      <w:pStyle w:val="Link5"/>
      <w:lvlText w:val="%1)"/>
      <w:lvlJc w:val="left"/>
      <w:pPr>
        <w:ind w:left="803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183F6E26"/>
    <w:multiLevelType w:val="hybridMultilevel"/>
    <w:tmpl w:val="0994EF22"/>
    <w:lvl w:ilvl="0" w:tplc="E7506D28">
      <w:start w:val="1"/>
      <w:numFmt w:val="upperRoman"/>
      <w:lvlText w:val="%1."/>
      <w:lvlJc w:val="left"/>
      <w:pPr>
        <w:ind w:left="800" w:hanging="400"/>
      </w:pPr>
      <w:rPr>
        <w:rFonts w:ascii="맑은 고딕" w:eastAsia="맑은 고딕" w:hAnsi="맑은 고딕" w:hint="eastAsia"/>
        <w:b/>
        <w:i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1AE44F84"/>
    <w:multiLevelType w:val="hybridMultilevel"/>
    <w:tmpl w:val="2ED4D606"/>
    <w:lvl w:ilvl="0" w:tplc="7570A354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77A8D8BC">
      <w:start w:val="1"/>
      <w:numFmt w:val="bullet"/>
      <w:lvlText w:val="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1C13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998AC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8FA42A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2DA44F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C68B5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95643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2EC385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1CFE71B8"/>
    <w:multiLevelType w:val="singleLevel"/>
    <w:tmpl w:val="A01E05EC"/>
    <w:lvl w:ilvl="0">
      <w:start w:val="1"/>
      <w:numFmt w:val="upperRoman"/>
      <w:pStyle w:val="0"/>
      <w:lvlText w:val="%1."/>
      <w:lvlJc w:val="left"/>
      <w:pPr>
        <w:tabs>
          <w:tab w:val="num" w:pos="400"/>
        </w:tabs>
        <w:ind w:left="400" w:hanging="485"/>
      </w:pPr>
      <w:rPr>
        <w:rFonts w:hint="eastAsia"/>
        <w:sz w:val="48"/>
        <w:szCs w:val="48"/>
      </w:rPr>
    </w:lvl>
  </w:abstractNum>
  <w:abstractNum w:abstractNumId="19">
    <w:nsid w:val="1DA73401"/>
    <w:multiLevelType w:val="hybridMultilevel"/>
    <w:tmpl w:val="700289CA"/>
    <w:lvl w:ilvl="0" w:tplc="7CD8FCB6">
      <w:start w:val="1"/>
      <w:numFmt w:val="ganada"/>
      <w:pStyle w:val="Link6"/>
      <w:lvlText w:val="%1)"/>
      <w:lvlJc w:val="left"/>
      <w:pPr>
        <w:ind w:left="5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0">
    <w:nsid w:val="3AB62935"/>
    <w:multiLevelType w:val="hybridMultilevel"/>
    <w:tmpl w:val="C1F0C81A"/>
    <w:lvl w:ilvl="0" w:tplc="11763CAA">
      <w:start w:val="2"/>
      <w:numFmt w:val="bullet"/>
      <w:lvlText w:val=""/>
      <w:lvlJc w:val="left"/>
      <w:pPr>
        <w:tabs>
          <w:tab w:val="num" w:pos="897"/>
        </w:tabs>
        <w:ind w:left="897" w:hanging="397"/>
      </w:pPr>
      <w:rPr>
        <w:rFonts w:ascii="Wingdings" w:hAnsi="Wingdings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48D9687E"/>
    <w:multiLevelType w:val="hybridMultilevel"/>
    <w:tmpl w:val="DC8211EC"/>
    <w:lvl w:ilvl="0" w:tplc="DE10CE0E">
      <w:start w:val="1"/>
      <w:numFmt w:val="bullet"/>
      <w:pStyle w:val="Link1"/>
      <w:suff w:val="space"/>
      <w:lvlText w:val=""/>
      <w:lvlJc w:val="left"/>
      <w:pPr>
        <w:ind w:left="8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>
    <w:nsid w:val="4AB554F2"/>
    <w:multiLevelType w:val="hybridMultilevel"/>
    <w:tmpl w:val="BAEA18CE"/>
    <w:lvl w:ilvl="0" w:tplc="1FF45CA2">
      <w:start w:val="1"/>
      <w:numFmt w:val="bullet"/>
      <w:pStyle w:val="Link2"/>
      <w:lvlText w:val=""/>
      <w:lvlJc w:val="left"/>
      <w:pPr>
        <w:tabs>
          <w:tab w:val="num" w:pos="984"/>
        </w:tabs>
        <w:ind w:left="964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149209F"/>
    <w:multiLevelType w:val="hybridMultilevel"/>
    <w:tmpl w:val="4D64711C"/>
    <w:lvl w:ilvl="0" w:tplc="17881D5A">
      <w:start w:val="1"/>
      <w:numFmt w:val="bullet"/>
      <w:pStyle w:val="a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76643B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82E2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86D6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D72BCE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CAB4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2AA4D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A42F1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E4A38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5299078E"/>
    <w:multiLevelType w:val="hybridMultilevel"/>
    <w:tmpl w:val="EA623386"/>
    <w:lvl w:ilvl="0" w:tplc="37589BC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ascii="맑은 고딕" w:eastAsia="맑은 고딕" w:hint="eastAsia"/>
        <w:b/>
        <w:i w:val="0"/>
        <w:color w:val="000000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62811F5"/>
    <w:multiLevelType w:val="hybridMultilevel"/>
    <w:tmpl w:val="CD06E384"/>
    <w:lvl w:ilvl="0" w:tplc="D8EC5296">
      <w:start w:val="1"/>
      <w:numFmt w:val="decimal"/>
      <w:pStyle w:val="Link7"/>
      <w:lvlText w:val="(%1)"/>
      <w:lvlJc w:val="left"/>
      <w:pPr>
        <w:ind w:left="7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6">
    <w:nsid w:val="594C6FBF"/>
    <w:multiLevelType w:val="hybridMultilevel"/>
    <w:tmpl w:val="C712A560"/>
    <w:lvl w:ilvl="0" w:tplc="AA96A760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6C7E9290">
      <w:start w:val="1"/>
      <w:numFmt w:val="ganada"/>
      <w:pStyle w:val="2"/>
      <w:lvlText w:val="%2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BD25128"/>
    <w:multiLevelType w:val="hybridMultilevel"/>
    <w:tmpl w:val="AF3E5690"/>
    <w:lvl w:ilvl="0" w:tplc="6CB853DA">
      <w:start w:val="1"/>
      <w:numFmt w:val="bullet"/>
      <w:pStyle w:val="S3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28">
    <w:nsid w:val="648D4243"/>
    <w:multiLevelType w:val="singleLevel"/>
    <w:tmpl w:val="6A5815E2"/>
    <w:lvl w:ilvl="0">
      <w:start w:val="1"/>
      <w:numFmt w:val="bullet"/>
      <w:lvlText w:val="-"/>
      <w:lvlJc w:val="left"/>
      <w:pPr>
        <w:tabs>
          <w:tab w:val="num" w:pos="1097"/>
        </w:tabs>
        <w:ind w:left="1077" w:hanging="340"/>
      </w:pPr>
      <w:rPr>
        <w:rFonts w:ascii="바탕체" w:eastAsia="바탕체" w:hAnsi="Wingdings" w:hint="eastAsia"/>
      </w:rPr>
    </w:lvl>
  </w:abstractNum>
  <w:abstractNum w:abstractNumId="29">
    <w:nsid w:val="66AB0058"/>
    <w:multiLevelType w:val="hybridMultilevel"/>
    <w:tmpl w:val="2A0A23F4"/>
    <w:lvl w:ilvl="0" w:tplc="A0B26BB0">
      <w:start w:val="1"/>
      <w:numFmt w:val="bullet"/>
      <w:lvlText w:val=""/>
      <w:lvlJc w:val="left"/>
      <w:pPr>
        <w:tabs>
          <w:tab w:val="num" w:pos="1551"/>
        </w:tabs>
        <w:ind w:left="1531" w:hanging="340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6B7D6E92"/>
    <w:multiLevelType w:val="hybridMultilevel"/>
    <w:tmpl w:val="49BC3868"/>
    <w:lvl w:ilvl="0" w:tplc="03C2A002">
      <w:start w:val="1"/>
      <w:numFmt w:val="bullet"/>
      <w:pStyle w:val="a0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0AD60F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980F2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F8B0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A2C9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84A6A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4C2E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5812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DE0020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76E337BE"/>
    <w:multiLevelType w:val="hybridMultilevel"/>
    <w:tmpl w:val="09D468D4"/>
    <w:lvl w:ilvl="0" w:tplc="23920080">
      <w:start w:val="1"/>
      <w:numFmt w:val="ganada"/>
      <w:pStyle w:val="Link8"/>
      <w:lvlText w:val="(%1)"/>
      <w:lvlJc w:val="left"/>
      <w:pPr>
        <w:ind w:left="8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2">
    <w:nsid w:val="773F018B"/>
    <w:multiLevelType w:val="hybridMultilevel"/>
    <w:tmpl w:val="DAF2F0F4"/>
    <w:lvl w:ilvl="0" w:tplc="FFFFFFFF">
      <w:start w:val="1"/>
      <w:numFmt w:val="bullet"/>
      <w:pStyle w:val="a1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7B6E7A47"/>
    <w:multiLevelType w:val="hybridMultilevel"/>
    <w:tmpl w:val="7A2AFDF8"/>
    <w:lvl w:ilvl="0" w:tplc="2DC69428">
      <w:start w:val="1"/>
      <w:numFmt w:val="bullet"/>
      <w:lvlText w:val="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>
    <w:nsid w:val="7EDB5A3D"/>
    <w:multiLevelType w:val="hybridMultilevel"/>
    <w:tmpl w:val="06B46318"/>
    <w:lvl w:ilvl="0" w:tplc="F1447C34">
      <w:start w:val="1"/>
      <w:numFmt w:val="bullet"/>
      <w:pStyle w:val="a2"/>
      <w:lvlText w:val=""/>
      <w:lvlJc w:val="left"/>
      <w:pPr>
        <w:tabs>
          <w:tab w:val="num" w:pos="471"/>
        </w:tabs>
        <w:ind w:left="454" w:hanging="227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>
    <w:nsid w:val="7EFC58CB"/>
    <w:multiLevelType w:val="multilevel"/>
    <w:tmpl w:val="C786D42A"/>
    <w:lvl w:ilvl="0">
      <w:start w:val="1"/>
      <w:numFmt w:val="upperRoman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Link10"/>
      <w:suff w:val="space"/>
      <w:lvlText w:val="%2."/>
      <w:lvlJc w:val="left"/>
      <w:pPr>
        <w:ind w:left="851" w:firstLine="0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Link20"/>
      <w:suff w:val="space"/>
      <w:lvlText w:val="%2.%3 "/>
      <w:lvlJc w:val="left"/>
      <w:pPr>
        <w:ind w:left="227" w:hanging="227"/>
      </w:pPr>
      <w:rPr>
        <w:rFonts w:ascii="맑은 고딕" w:eastAsia="맑은 고딕" w:hint="eastAsia"/>
        <w:b/>
        <w:i w:val="0"/>
        <w:color w:val="auto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pStyle w:val="Link3"/>
      <w:suff w:val="space"/>
      <w:lvlText w:val="%2.%3.%4 "/>
      <w:lvlJc w:val="left"/>
      <w:pPr>
        <w:ind w:left="2608" w:hanging="2608"/>
      </w:pPr>
      <w:rPr>
        <w:rFonts w:eastAsia="굴림체" w:hint="eastAsia"/>
        <w:b/>
        <w:i w:val="0"/>
        <w:sz w:val="26"/>
        <w:szCs w:val="26"/>
      </w:rPr>
    </w:lvl>
    <w:lvl w:ilvl="4">
      <w:start w:val="1"/>
      <w:numFmt w:val="decimal"/>
      <w:pStyle w:val="Link4"/>
      <w:suff w:val="space"/>
      <w:lvlText w:val="%2.%3.%4.%5"/>
      <w:lvlJc w:val="left"/>
      <w:pPr>
        <w:ind w:left="3459" w:hanging="3459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  <w:rPr>
        <w:rFonts w:hint="eastAsia"/>
      </w:rPr>
    </w:lvl>
  </w:abstractNum>
  <w:abstractNum w:abstractNumId="36">
    <w:nsid w:val="7FB7698C"/>
    <w:multiLevelType w:val="hybridMultilevel"/>
    <w:tmpl w:val="BDA614FC"/>
    <w:lvl w:ilvl="0" w:tplc="E6584380">
      <w:start w:val="1"/>
      <w:numFmt w:val="decimal"/>
      <w:lvlText w:val="&lt;표 %1&gt;"/>
      <w:lvlJc w:val="left"/>
      <w:pPr>
        <w:ind w:left="4795" w:hanging="400"/>
      </w:pPr>
      <w:rPr>
        <w:rFonts w:ascii="맑은 고딕" w:eastAsia="맑은 고딕" w:hAnsi="맑은 고딕" w:hint="eastAsia"/>
        <w:b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20"/>
  </w:num>
  <w:num w:numId="3">
    <w:abstractNumId w:val="30"/>
  </w:num>
  <w:num w:numId="4">
    <w:abstractNumId w:val="28"/>
  </w:num>
  <w:num w:numId="5">
    <w:abstractNumId w:val="34"/>
  </w:num>
  <w:num w:numId="6">
    <w:abstractNumId w:val="13"/>
  </w:num>
  <w:num w:numId="7">
    <w:abstractNumId w:val="22"/>
  </w:num>
  <w:num w:numId="8">
    <w:abstractNumId w:val="29"/>
  </w:num>
  <w:num w:numId="9">
    <w:abstractNumId w:val="32"/>
  </w:num>
  <w:num w:numId="10">
    <w:abstractNumId w:val="23"/>
  </w:num>
  <w:num w:numId="11">
    <w:abstractNumId w:val="18"/>
  </w:num>
  <w:num w:numId="12">
    <w:abstractNumId w:val="33"/>
  </w:num>
  <w:num w:numId="13">
    <w:abstractNumId w:val="24"/>
  </w:num>
  <w:num w:numId="14">
    <w:abstractNumId w:val="21"/>
  </w:num>
  <w:num w:numId="15">
    <w:abstractNumId w:val="15"/>
  </w:num>
  <w:num w:numId="16">
    <w:abstractNumId w:val="19"/>
  </w:num>
  <w:num w:numId="17">
    <w:abstractNumId w:val="25"/>
  </w:num>
  <w:num w:numId="18">
    <w:abstractNumId w:val="31"/>
  </w:num>
  <w:num w:numId="19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6"/>
  </w:num>
  <w:num w:numId="31">
    <w:abstractNumId w:val="36"/>
  </w:num>
  <w:num w:numId="32">
    <w:abstractNumId w:val="27"/>
  </w:num>
  <w:num w:numId="33">
    <w:abstractNumId w:val="11"/>
  </w:num>
  <w:num w:numId="34">
    <w:abstractNumId w:val="14"/>
  </w:num>
  <w:num w:numId="35">
    <w:abstractNumId w:val="10"/>
  </w:num>
  <w:num w:numId="36">
    <w:abstractNumId w:val="17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6"/>
  </w:num>
  <w:num w:numId="41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style="mso-position-vertical-relative:line" fill="f" fillcolor="white" stroke="f">
      <v:fill color="white" on="f"/>
      <v:stroke on="f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7D"/>
    <w:rsid w:val="0000470D"/>
    <w:rsid w:val="00004B5B"/>
    <w:rsid w:val="00005359"/>
    <w:rsid w:val="00006025"/>
    <w:rsid w:val="00010001"/>
    <w:rsid w:val="00010300"/>
    <w:rsid w:val="00010D17"/>
    <w:rsid w:val="00013A51"/>
    <w:rsid w:val="00017307"/>
    <w:rsid w:val="0002089B"/>
    <w:rsid w:val="0002265B"/>
    <w:rsid w:val="0002323D"/>
    <w:rsid w:val="00027906"/>
    <w:rsid w:val="000307A6"/>
    <w:rsid w:val="00030D1D"/>
    <w:rsid w:val="00035E5F"/>
    <w:rsid w:val="0004213A"/>
    <w:rsid w:val="000435E1"/>
    <w:rsid w:val="00052F1B"/>
    <w:rsid w:val="000538B7"/>
    <w:rsid w:val="000541C1"/>
    <w:rsid w:val="00056070"/>
    <w:rsid w:val="00062308"/>
    <w:rsid w:val="0006348C"/>
    <w:rsid w:val="00071170"/>
    <w:rsid w:val="00071961"/>
    <w:rsid w:val="000725A4"/>
    <w:rsid w:val="0007353C"/>
    <w:rsid w:val="00073ADF"/>
    <w:rsid w:val="00073B1A"/>
    <w:rsid w:val="00073FB5"/>
    <w:rsid w:val="00074C9A"/>
    <w:rsid w:val="0007618A"/>
    <w:rsid w:val="00076CB2"/>
    <w:rsid w:val="0007719B"/>
    <w:rsid w:val="00080928"/>
    <w:rsid w:val="00083494"/>
    <w:rsid w:val="00084006"/>
    <w:rsid w:val="00084D4B"/>
    <w:rsid w:val="00084F04"/>
    <w:rsid w:val="00085B72"/>
    <w:rsid w:val="00086D59"/>
    <w:rsid w:val="00090FCF"/>
    <w:rsid w:val="00091EF3"/>
    <w:rsid w:val="00092434"/>
    <w:rsid w:val="00092D90"/>
    <w:rsid w:val="000A01AC"/>
    <w:rsid w:val="000A051A"/>
    <w:rsid w:val="000A2EA8"/>
    <w:rsid w:val="000A6849"/>
    <w:rsid w:val="000B1B46"/>
    <w:rsid w:val="000B1DDD"/>
    <w:rsid w:val="000B3395"/>
    <w:rsid w:val="000B36C2"/>
    <w:rsid w:val="000B411D"/>
    <w:rsid w:val="000B63F0"/>
    <w:rsid w:val="000C1EBA"/>
    <w:rsid w:val="000C2638"/>
    <w:rsid w:val="000C4651"/>
    <w:rsid w:val="000D0227"/>
    <w:rsid w:val="000D0D66"/>
    <w:rsid w:val="000D15BF"/>
    <w:rsid w:val="000D18F5"/>
    <w:rsid w:val="000D2557"/>
    <w:rsid w:val="000D2F32"/>
    <w:rsid w:val="000D3F06"/>
    <w:rsid w:val="000D5318"/>
    <w:rsid w:val="000D6C2A"/>
    <w:rsid w:val="000D71EF"/>
    <w:rsid w:val="000E1F09"/>
    <w:rsid w:val="000E27CD"/>
    <w:rsid w:val="000E2C07"/>
    <w:rsid w:val="000E36D8"/>
    <w:rsid w:val="000E6645"/>
    <w:rsid w:val="000E68AC"/>
    <w:rsid w:val="000E7297"/>
    <w:rsid w:val="000E7BD0"/>
    <w:rsid w:val="000F34B8"/>
    <w:rsid w:val="000F7534"/>
    <w:rsid w:val="000F78CC"/>
    <w:rsid w:val="000F7934"/>
    <w:rsid w:val="0010087A"/>
    <w:rsid w:val="00106ADA"/>
    <w:rsid w:val="00106D3B"/>
    <w:rsid w:val="00106D91"/>
    <w:rsid w:val="001118F6"/>
    <w:rsid w:val="001124E1"/>
    <w:rsid w:val="00113347"/>
    <w:rsid w:val="00113E03"/>
    <w:rsid w:val="001169E0"/>
    <w:rsid w:val="00120591"/>
    <w:rsid w:val="00123E7C"/>
    <w:rsid w:val="001263DC"/>
    <w:rsid w:val="001268D3"/>
    <w:rsid w:val="00127831"/>
    <w:rsid w:val="001303B7"/>
    <w:rsid w:val="001312B3"/>
    <w:rsid w:val="001340CC"/>
    <w:rsid w:val="00134CDE"/>
    <w:rsid w:val="00135602"/>
    <w:rsid w:val="0013789D"/>
    <w:rsid w:val="00137964"/>
    <w:rsid w:val="00141D63"/>
    <w:rsid w:val="00142284"/>
    <w:rsid w:val="00143187"/>
    <w:rsid w:val="001436EF"/>
    <w:rsid w:val="001438CA"/>
    <w:rsid w:val="00145D21"/>
    <w:rsid w:val="00147DBC"/>
    <w:rsid w:val="0015026D"/>
    <w:rsid w:val="00155E01"/>
    <w:rsid w:val="00156123"/>
    <w:rsid w:val="0015661A"/>
    <w:rsid w:val="00156AAC"/>
    <w:rsid w:val="001572A3"/>
    <w:rsid w:val="00160C59"/>
    <w:rsid w:val="001610AB"/>
    <w:rsid w:val="00161111"/>
    <w:rsid w:val="00161525"/>
    <w:rsid w:val="001632E3"/>
    <w:rsid w:val="00163C68"/>
    <w:rsid w:val="001644BF"/>
    <w:rsid w:val="00165179"/>
    <w:rsid w:val="00166485"/>
    <w:rsid w:val="00167E7B"/>
    <w:rsid w:val="00172787"/>
    <w:rsid w:val="00173420"/>
    <w:rsid w:val="00177804"/>
    <w:rsid w:val="00180446"/>
    <w:rsid w:val="00181052"/>
    <w:rsid w:val="001813BC"/>
    <w:rsid w:val="00186C02"/>
    <w:rsid w:val="001952A9"/>
    <w:rsid w:val="001A0137"/>
    <w:rsid w:val="001A1D09"/>
    <w:rsid w:val="001A6FB8"/>
    <w:rsid w:val="001A7DAA"/>
    <w:rsid w:val="001B01AC"/>
    <w:rsid w:val="001B1A0E"/>
    <w:rsid w:val="001B1E3D"/>
    <w:rsid w:val="001B2F70"/>
    <w:rsid w:val="001B7910"/>
    <w:rsid w:val="001C200B"/>
    <w:rsid w:val="001C2600"/>
    <w:rsid w:val="001C2874"/>
    <w:rsid w:val="001C3DDD"/>
    <w:rsid w:val="001C4D74"/>
    <w:rsid w:val="001C6202"/>
    <w:rsid w:val="001C6B6B"/>
    <w:rsid w:val="001D24FE"/>
    <w:rsid w:val="001D6830"/>
    <w:rsid w:val="001D6FC6"/>
    <w:rsid w:val="001D7269"/>
    <w:rsid w:val="001D7523"/>
    <w:rsid w:val="001E26C1"/>
    <w:rsid w:val="001E2BA1"/>
    <w:rsid w:val="001E4ECE"/>
    <w:rsid w:val="001E6600"/>
    <w:rsid w:val="001E6929"/>
    <w:rsid w:val="001E6EE9"/>
    <w:rsid w:val="001E7C8D"/>
    <w:rsid w:val="001F089C"/>
    <w:rsid w:val="001F187D"/>
    <w:rsid w:val="001F1E86"/>
    <w:rsid w:val="001F42E9"/>
    <w:rsid w:val="001F665B"/>
    <w:rsid w:val="001F6775"/>
    <w:rsid w:val="002001B5"/>
    <w:rsid w:val="0020025C"/>
    <w:rsid w:val="00200F86"/>
    <w:rsid w:val="002016A0"/>
    <w:rsid w:val="00202FB3"/>
    <w:rsid w:val="00203CEC"/>
    <w:rsid w:val="00204137"/>
    <w:rsid w:val="002052B6"/>
    <w:rsid w:val="00207BEE"/>
    <w:rsid w:val="00210775"/>
    <w:rsid w:val="00212399"/>
    <w:rsid w:val="00215A07"/>
    <w:rsid w:val="00216049"/>
    <w:rsid w:val="002165FF"/>
    <w:rsid w:val="00217A84"/>
    <w:rsid w:val="00220E13"/>
    <w:rsid w:val="00223B13"/>
    <w:rsid w:val="00231004"/>
    <w:rsid w:val="00231032"/>
    <w:rsid w:val="0023116D"/>
    <w:rsid w:val="00234799"/>
    <w:rsid w:val="002353A9"/>
    <w:rsid w:val="00236602"/>
    <w:rsid w:val="00237C26"/>
    <w:rsid w:val="00240494"/>
    <w:rsid w:val="002420DD"/>
    <w:rsid w:val="00244D86"/>
    <w:rsid w:val="00244DC9"/>
    <w:rsid w:val="0025282D"/>
    <w:rsid w:val="00255870"/>
    <w:rsid w:val="00262824"/>
    <w:rsid w:val="00263701"/>
    <w:rsid w:val="00263A5B"/>
    <w:rsid w:val="002653B4"/>
    <w:rsid w:val="00265E4D"/>
    <w:rsid w:val="00270326"/>
    <w:rsid w:val="002705FD"/>
    <w:rsid w:val="00274082"/>
    <w:rsid w:val="002749A3"/>
    <w:rsid w:val="002758E4"/>
    <w:rsid w:val="00275AFF"/>
    <w:rsid w:val="00276730"/>
    <w:rsid w:val="00277F72"/>
    <w:rsid w:val="00280635"/>
    <w:rsid w:val="002816C6"/>
    <w:rsid w:val="00283603"/>
    <w:rsid w:val="00286A1F"/>
    <w:rsid w:val="00291171"/>
    <w:rsid w:val="0029191D"/>
    <w:rsid w:val="002922E4"/>
    <w:rsid w:val="00292ABB"/>
    <w:rsid w:val="00292BC8"/>
    <w:rsid w:val="002A0A25"/>
    <w:rsid w:val="002A2197"/>
    <w:rsid w:val="002A261D"/>
    <w:rsid w:val="002A2BBE"/>
    <w:rsid w:val="002A3B3C"/>
    <w:rsid w:val="002A62A4"/>
    <w:rsid w:val="002A68E8"/>
    <w:rsid w:val="002A7DDE"/>
    <w:rsid w:val="002A7F22"/>
    <w:rsid w:val="002B0B63"/>
    <w:rsid w:val="002B54C4"/>
    <w:rsid w:val="002B5665"/>
    <w:rsid w:val="002B7C46"/>
    <w:rsid w:val="002C1C87"/>
    <w:rsid w:val="002C3AB4"/>
    <w:rsid w:val="002C5056"/>
    <w:rsid w:val="002C750C"/>
    <w:rsid w:val="002D38EF"/>
    <w:rsid w:val="002D4A0F"/>
    <w:rsid w:val="002D5288"/>
    <w:rsid w:val="002D68FA"/>
    <w:rsid w:val="002E036E"/>
    <w:rsid w:val="002E339A"/>
    <w:rsid w:val="002E499B"/>
    <w:rsid w:val="002E4AD1"/>
    <w:rsid w:val="002E507C"/>
    <w:rsid w:val="002E7314"/>
    <w:rsid w:val="002F058F"/>
    <w:rsid w:val="002F66BE"/>
    <w:rsid w:val="002F7062"/>
    <w:rsid w:val="00300FED"/>
    <w:rsid w:val="00304F4D"/>
    <w:rsid w:val="00305F42"/>
    <w:rsid w:val="0030703F"/>
    <w:rsid w:val="00307C3A"/>
    <w:rsid w:val="003114C0"/>
    <w:rsid w:val="003134C2"/>
    <w:rsid w:val="003173AD"/>
    <w:rsid w:val="00320BF0"/>
    <w:rsid w:val="00320D93"/>
    <w:rsid w:val="003218A2"/>
    <w:rsid w:val="00321943"/>
    <w:rsid w:val="00322B36"/>
    <w:rsid w:val="00324AA3"/>
    <w:rsid w:val="00324EC5"/>
    <w:rsid w:val="00325F26"/>
    <w:rsid w:val="003274E8"/>
    <w:rsid w:val="0033147C"/>
    <w:rsid w:val="00334654"/>
    <w:rsid w:val="00335303"/>
    <w:rsid w:val="00335951"/>
    <w:rsid w:val="0033609B"/>
    <w:rsid w:val="00336B93"/>
    <w:rsid w:val="0034006D"/>
    <w:rsid w:val="003408E2"/>
    <w:rsid w:val="0034504D"/>
    <w:rsid w:val="00345B36"/>
    <w:rsid w:val="0035192E"/>
    <w:rsid w:val="003526C9"/>
    <w:rsid w:val="00354B44"/>
    <w:rsid w:val="003558F9"/>
    <w:rsid w:val="00355E1B"/>
    <w:rsid w:val="003560CF"/>
    <w:rsid w:val="0035765C"/>
    <w:rsid w:val="00360233"/>
    <w:rsid w:val="00364440"/>
    <w:rsid w:val="00364711"/>
    <w:rsid w:val="0036491D"/>
    <w:rsid w:val="00364B0E"/>
    <w:rsid w:val="003658E3"/>
    <w:rsid w:val="00370581"/>
    <w:rsid w:val="00371C19"/>
    <w:rsid w:val="00375165"/>
    <w:rsid w:val="00376828"/>
    <w:rsid w:val="00377880"/>
    <w:rsid w:val="00380078"/>
    <w:rsid w:val="003803EF"/>
    <w:rsid w:val="00380AC8"/>
    <w:rsid w:val="00380E50"/>
    <w:rsid w:val="0038189A"/>
    <w:rsid w:val="00382A10"/>
    <w:rsid w:val="00383FB3"/>
    <w:rsid w:val="00384FA7"/>
    <w:rsid w:val="00385D36"/>
    <w:rsid w:val="00390EDD"/>
    <w:rsid w:val="0039147D"/>
    <w:rsid w:val="00392B89"/>
    <w:rsid w:val="003957AE"/>
    <w:rsid w:val="00397D8A"/>
    <w:rsid w:val="003A338C"/>
    <w:rsid w:val="003A3703"/>
    <w:rsid w:val="003A473D"/>
    <w:rsid w:val="003A4AFD"/>
    <w:rsid w:val="003A55FB"/>
    <w:rsid w:val="003A5DF4"/>
    <w:rsid w:val="003A682E"/>
    <w:rsid w:val="003A6A6C"/>
    <w:rsid w:val="003B054D"/>
    <w:rsid w:val="003B0E6F"/>
    <w:rsid w:val="003B1758"/>
    <w:rsid w:val="003B2990"/>
    <w:rsid w:val="003B5C21"/>
    <w:rsid w:val="003B5E0D"/>
    <w:rsid w:val="003C1135"/>
    <w:rsid w:val="003C43F8"/>
    <w:rsid w:val="003C4EAA"/>
    <w:rsid w:val="003C5AB9"/>
    <w:rsid w:val="003C659C"/>
    <w:rsid w:val="003C6C94"/>
    <w:rsid w:val="003C7C55"/>
    <w:rsid w:val="003D0BFB"/>
    <w:rsid w:val="003D12A2"/>
    <w:rsid w:val="003E06D7"/>
    <w:rsid w:val="003E2EE3"/>
    <w:rsid w:val="003E3F25"/>
    <w:rsid w:val="003E5522"/>
    <w:rsid w:val="003E58A8"/>
    <w:rsid w:val="003F222C"/>
    <w:rsid w:val="003F2EF9"/>
    <w:rsid w:val="003F44D2"/>
    <w:rsid w:val="003F6205"/>
    <w:rsid w:val="003F7156"/>
    <w:rsid w:val="003F71A3"/>
    <w:rsid w:val="00400451"/>
    <w:rsid w:val="00405379"/>
    <w:rsid w:val="0040598D"/>
    <w:rsid w:val="00407D6B"/>
    <w:rsid w:val="00411BDE"/>
    <w:rsid w:val="00411EAB"/>
    <w:rsid w:val="00411ECD"/>
    <w:rsid w:val="0041421D"/>
    <w:rsid w:val="00415DD1"/>
    <w:rsid w:val="00420014"/>
    <w:rsid w:val="00422106"/>
    <w:rsid w:val="00422136"/>
    <w:rsid w:val="004238A1"/>
    <w:rsid w:val="00426189"/>
    <w:rsid w:val="0042709C"/>
    <w:rsid w:val="0043010D"/>
    <w:rsid w:val="0043229D"/>
    <w:rsid w:val="0043571A"/>
    <w:rsid w:val="0043665F"/>
    <w:rsid w:val="004369C3"/>
    <w:rsid w:val="0044026E"/>
    <w:rsid w:val="004406C6"/>
    <w:rsid w:val="00440D54"/>
    <w:rsid w:val="00440F7D"/>
    <w:rsid w:val="0045095B"/>
    <w:rsid w:val="00451308"/>
    <w:rsid w:val="00454984"/>
    <w:rsid w:val="004549E1"/>
    <w:rsid w:val="0045581F"/>
    <w:rsid w:val="004569D2"/>
    <w:rsid w:val="00457097"/>
    <w:rsid w:val="00460F0D"/>
    <w:rsid w:val="00461C78"/>
    <w:rsid w:val="00462A30"/>
    <w:rsid w:val="0046392E"/>
    <w:rsid w:val="00464B8B"/>
    <w:rsid w:val="004662E0"/>
    <w:rsid w:val="00467168"/>
    <w:rsid w:val="00471078"/>
    <w:rsid w:val="00472EF9"/>
    <w:rsid w:val="004739F3"/>
    <w:rsid w:val="00475F03"/>
    <w:rsid w:val="004811DD"/>
    <w:rsid w:val="004848D0"/>
    <w:rsid w:val="00485D36"/>
    <w:rsid w:val="0048778B"/>
    <w:rsid w:val="00495DF9"/>
    <w:rsid w:val="00497463"/>
    <w:rsid w:val="004A0977"/>
    <w:rsid w:val="004A19A9"/>
    <w:rsid w:val="004A368A"/>
    <w:rsid w:val="004A3D6C"/>
    <w:rsid w:val="004A4F7A"/>
    <w:rsid w:val="004A6D68"/>
    <w:rsid w:val="004A7F10"/>
    <w:rsid w:val="004B0A9B"/>
    <w:rsid w:val="004B0C98"/>
    <w:rsid w:val="004B50EA"/>
    <w:rsid w:val="004B54A0"/>
    <w:rsid w:val="004B621F"/>
    <w:rsid w:val="004B69C6"/>
    <w:rsid w:val="004D0A4C"/>
    <w:rsid w:val="004D14D2"/>
    <w:rsid w:val="004D1A01"/>
    <w:rsid w:val="004D20EA"/>
    <w:rsid w:val="004D3AC5"/>
    <w:rsid w:val="004D6582"/>
    <w:rsid w:val="004D7249"/>
    <w:rsid w:val="004D7B7E"/>
    <w:rsid w:val="004E0962"/>
    <w:rsid w:val="004E22E6"/>
    <w:rsid w:val="004E3D1A"/>
    <w:rsid w:val="004E66E3"/>
    <w:rsid w:val="004E6734"/>
    <w:rsid w:val="004E693E"/>
    <w:rsid w:val="004E732A"/>
    <w:rsid w:val="004F34A9"/>
    <w:rsid w:val="004F3F3D"/>
    <w:rsid w:val="004F6915"/>
    <w:rsid w:val="004F6D76"/>
    <w:rsid w:val="004F7D8C"/>
    <w:rsid w:val="00504336"/>
    <w:rsid w:val="00507232"/>
    <w:rsid w:val="005131A7"/>
    <w:rsid w:val="00513EAD"/>
    <w:rsid w:val="005179D0"/>
    <w:rsid w:val="00517FC3"/>
    <w:rsid w:val="005206BF"/>
    <w:rsid w:val="005217A2"/>
    <w:rsid w:val="005233C5"/>
    <w:rsid w:val="00523B52"/>
    <w:rsid w:val="0052643E"/>
    <w:rsid w:val="00526499"/>
    <w:rsid w:val="00526941"/>
    <w:rsid w:val="00530368"/>
    <w:rsid w:val="00531B64"/>
    <w:rsid w:val="005367DD"/>
    <w:rsid w:val="005373E0"/>
    <w:rsid w:val="00540CFE"/>
    <w:rsid w:val="0054117E"/>
    <w:rsid w:val="00547FFA"/>
    <w:rsid w:val="00550AB2"/>
    <w:rsid w:val="0055141F"/>
    <w:rsid w:val="00551D8F"/>
    <w:rsid w:val="0055337F"/>
    <w:rsid w:val="0055461B"/>
    <w:rsid w:val="00556FFF"/>
    <w:rsid w:val="005575EB"/>
    <w:rsid w:val="005576B5"/>
    <w:rsid w:val="00560974"/>
    <w:rsid w:val="005610FC"/>
    <w:rsid w:val="00562278"/>
    <w:rsid w:val="00563019"/>
    <w:rsid w:val="00566A2A"/>
    <w:rsid w:val="00566D85"/>
    <w:rsid w:val="005734F2"/>
    <w:rsid w:val="005767C3"/>
    <w:rsid w:val="005823CC"/>
    <w:rsid w:val="00582680"/>
    <w:rsid w:val="005831C2"/>
    <w:rsid w:val="005859B4"/>
    <w:rsid w:val="00587413"/>
    <w:rsid w:val="00590A15"/>
    <w:rsid w:val="0059125F"/>
    <w:rsid w:val="0059140D"/>
    <w:rsid w:val="00592857"/>
    <w:rsid w:val="00594384"/>
    <w:rsid w:val="00594692"/>
    <w:rsid w:val="00594876"/>
    <w:rsid w:val="005A19CC"/>
    <w:rsid w:val="005A2795"/>
    <w:rsid w:val="005A2CD2"/>
    <w:rsid w:val="005A63A4"/>
    <w:rsid w:val="005A69F2"/>
    <w:rsid w:val="005A7DFD"/>
    <w:rsid w:val="005B0189"/>
    <w:rsid w:val="005B2257"/>
    <w:rsid w:val="005B3376"/>
    <w:rsid w:val="005B355F"/>
    <w:rsid w:val="005B3815"/>
    <w:rsid w:val="005B3B47"/>
    <w:rsid w:val="005B4808"/>
    <w:rsid w:val="005B705E"/>
    <w:rsid w:val="005C02B4"/>
    <w:rsid w:val="005C03C0"/>
    <w:rsid w:val="005C0987"/>
    <w:rsid w:val="005C1BEF"/>
    <w:rsid w:val="005C2C5B"/>
    <w:rsid w:val="005C38CA"/>
    <w:rsid w:val="005C7DEC"/>
    <w:rsid w:val="005D3064"/>
    <w:rsid w:val="005D3AC5"/>
    <w:rsid w:val="005E10BB"/>
    <w:rsid w:val="005E2CDD"/>
    <w:rsid w:val="005F0C05"/>
    <w:rsid w:val="005F1593"/>
    <w:rsid w:val="005F43E8"/>
    <w:rsid w:val="005F4A7D"/>
    <w:rsid w:val="005F4F9D"/>
    <w:rsid w:val="00600404"/>
    <w:rsid w:val="00600694"/>
    <w:rsid w:val="0060422C"/>
    <w:rsid w:val="00606804"/>
    <w:rsid w:val="00611988"/>
    <w:rsid w:val="00613735"/>
    <w:rsid w:val="00620386"/>
    <w:rsid w:val="00621ED6"/>
    <w:rsid w:val="00622B38"/>
    <w:rsid w:val="00623E8C"/>
    <w:rsid w:val="0062605C"/>
    <w:rsid w:val="006260CA"/>
    <w:rsid w:val="0062631F"/>
    <w:rsid w:val="00627E97"/>
    <w:rsid w:val="00630AE8"/>
    <w:rsid w:val="00631720"/>
    <w:rsid w:val="0063191E"/>
    <w:rsid w:val="00633A3D"/>
    <w:rsid w:val="006401DC"/>
    <w:rsid w:val="00640522"/>
    <w:rsid w:val="006413C8"/>
    <w:rsid w:val="00641B5F"/>
    <w:rsid w:val="00644AC7"/>
    <w:rsid w:val="00646E93"/>
    <w:rsid w:val="0065094F"/>
    <w:rsid w:val="00650CB7"/>
    <w:rsid w:val="00652D03"/>
    <w:rsid w:val="0065677F"/>
    <w:rsid w:val="00661330"/>
    <w:rsid w:val="00662800"/>
    <w:rsid w:val="00663AB4"/>
    <w:rsid w:val="00666B59"/>
    <w:rsid w:val="006703FF"/>
    <w:rsid w:val="0067394B"/>
    <w:rsid w:val="00677FAC"/>
    <w:rsid w:val="00680EA2"/>
    <w:rsid w:val="006819BE"/>
    <w:rsid w:val="0068302D"/>
    <w:rsid w:val="00683A80"/>
    <w:rsid w:val="00684306"/>
    <w:rsid w:val="0068574F"/>
    <w:rsid w:val="006864CB"/>
    <w:rsid w:val="006916DA"/>
    <w:rsid w:val="00692B7D"/>
    <w:rsid w:val="006933F8"/>
    <w:rsid w:val="0069589E"/>
    <w:rsid w:val="00695B7D"/>
    <w:rsid w:val="00695E23"/>
    <w:rsid w:val="00695E59"/>
    <w:rsid w:val="006A0ADC"/>
    <w:rsid w:val="006A2763"/>
    <w:rsid w:val="006A341B"/>
    <w:rsid w:val="006A52A9"/>
    <w:rsid w:val="006A6832"/>
    <w:rsid w:val="006A6BAB"/>
    <w:rsid w:val="006A6CF8"/>
    <w:rsid w:val="006A6FB2"/>
    <w:rsid w:val="006B08C6"/>
    <w:rsid w:val="006B282A"/>
    <w:rsid w:val="006B2DB1"/>
    <w:rsid w:val="006B4874"/>
    <w:rsid w:val="006B4BEA"/>
    <w:rsid w:val="006B6057"/>
    <w:rsid w:val="006C0489"/>
    <w:rsid w:val="006C1F2A"/>
    <w:rsid w:val="006C2E85"/>
    <w:rsid w:val="006C2FD7"/>
    <w:rsid w:val="006C3B85"/>
    <w:rsid w:val="006C40E0"/>
    <w:rsid w:val="006C47AC"/>
    <w:rsid w:val="006C498E"/>
    <w:rsid w:val="006C5B4E"/>
    <w:rsid w:val="006C5BB8"/>
    <w:rsid w:val="006D0345"/>
    <w:rsid w:val="006D0AB1"/>
    <w:rsid w:val="006D4498"/>
    <w:rsid w:val="006D6D4D"/>
    <w:rsid w:val="006D6D5F"/>
    <w:rsid w:val="006D7194"/>
    <w:rsid w:val="006D7C5F"/>
    <w:rsid w:val="006D7EB9"/>
    <w:rsid w:val="006E1809"/>
    <w:rsid w:val="006E31EF"/>
    <w:rsid w:val="006E35A2"/>
    <w:rsid w:val="006E469F"/>
    <w:rsid w:val="006F0E32"/>
    <w:rsid w:val="006F1422"/>
    <w:rsid w:val="006F3DC1"/>
    <w:rsid w:val="006F5A0A"/>
    <w:rsid w:val="006F714D"/>
    <w:rsid w:val="00703FC5"/>
    <w:rsid w:val="00706368"/>
    <w:rsid w:val="00710780"/>
    <w:rsid w:val="007109C6"/>
    <w:rsid w:val="007122EF"/>
    <w:rsid w:val="0071588D"/>
    <w:rsid w:val="00721D41"/>
    <w:rsid w:val="00723062"/>
    <w:rsid w:val="00724CC9"/>
    <w:rsid w:val="00727618"/>
    <w:rsid w:val="00727D52"/>
    <w:rsid w:val="007324A9"/>
    <w:rsid w:val="00736879"/>
    <w:rsid w:val="0073692D"/>
    <w:rsid w:val="00737F39"/>
    <w:rsid w:val="0074347E"/>
    <w:rsid w:val="00743DCF"/>
    <w:rsid w:val="00744B39"/>
    <w:rsid w:val="00744BFB"/>
    <w:rsid w:val="007451C8"/>
    <w:rsid w:val="00745203"/>
    <w:rsid w:val="00753AC3"/>
    <w:rsid w:val="0075631D"/>
    <w:rsid w:val="007647AD"/>
    <w:rsid w:val="0076775F"/>
    <w:rsid w:val="00774A86"/>
    <w:rsid w:val="00774BAF"/>
    <w:rsid w:val="00775D0C"/>
    <w:rsid w:val="00782D2D"/>
    <w:rsid w:val="00784445"/>
    <w:rsid w:val="0078563C"/>
    <w:rsid w:val="00787D05"/>
    <w:rsid w:val="007907AB"/>
    <w:rsid w:val="00791E75"/>
    <w:rsid w:val="0079279A"/>
    <w:rsid w:val="00792F90"/>
    <w:rsid w:val="007A0644"/>
    <w:rsid w:val="007A0730"/>
    <w:rsid w:val="007A22AF"/>
    <w:rsid w:val="007A42F3"/>
    <w:rsid w:val="007A466A"/>
    <w:rsid w:val="007A4B45"/>
    <w:rsid w:val="007B30C5"/>
    <w:rsid w:val="007B32F9"/>
    <w:rsid w:val="007B4735"/>
    <w:rsid w:val="007C0043"/>
    <w:rsid w:val="007C06CF"/>
    <w:rsid w:val="007C319E"/>
    <w:rsid w:val="007C336E"/>
    <w:rsid w:val="007C677E"/>
    <w:rsid w:val="007D1462"/>
    <w:rsid w:val="007D157A"/>
    <w:rsid w:val="007D4184"/>
    <w:rsid w:val="007D5AFD"/>
    <w:rsid w:val="007D68AA"/>
    <w:rsid w:val="007D7524"/>
    <w:rsid w:val="007D7C8E"/>
    <w:rsid w:val="007E0523"/>
    <w:rsid w:val="007E075E"/>
    <w:rsid w:val="007E1A20"/>
    <w:rsid w:val="007E4B6A"/>
    <w:rsid w:val="007E6866"/>
    <w:rsid w:val="007F0964"/>
    <w:rsid w:val="007F0CC7"/>
    <w:rsid w:val="007F2463"/>
    <w:rsid w:val="007F4386"/>
    <w:rsid w:val="007F6A69"/>
    <w:rsid w:val="007F74CB"/>
    <w:rsid w:val="007F7538"/>
    <w:rsid w:val="00801AB3"/>
    <w:rsid w:val="0080238A"/>
    <w:rsid w:val="00802681"/>
    <w:rsid w:val="00802894"/>
    <w:rsid w:val="008032A8"/>
    <w:rsid w:val="00805AD7"/>
    <w:rsid w:val="008072E4"/>
    <w:rsid w:val="00811504"/>
    <w:rsid w:val="00814C90"/>
    <w:rsid w:val="00817F39"/>
    <w:rsid w:val="008208A5"/>
    <w:rsid w:val="00821578"/>
    <w:rsid w:val="0082233A"/>
    <w:rsid w:val="008231B6"/>
    <w:rsid w:val="0082378B"/>
    <w:rsid w:val="00825EF1"/>
    <w:rsid w:val="008261FC"/>
    <w:rsid w:val="0083343F"/>
    <w:rsid w:val="00840197"/>
    <w:rsid w:val="00841A95"/>
    <w:rsid w:val="00842792"/>
    <w:rsid w:val="00842859"/>
    <w:rsid w:val="00842C3D"/>
    <w:rsid w:val="00842C7A"/>
    <w:rsid w:val="00843CA6"/>
    <w:rsid w:val="00845E0E"/>
    <w:rsid w:val="00847436"/>
    <w:rsid w:val="008519D2"/>
    <w:rsid w:val="00851AC3"/>
    <w:rsid w:val="008520EF"/>
    <w:rsid w:val="00853A2B"/>
    <w:rsid w:val="00853BB6"/>
    <w:rsid w:val="008544D5"/>
    <w:rsid w:val="00856349"/>
    <w:rsid w:val="00857047"/>
    <w:rsid w:val="008607BF"/>
    <w:rsid w:val="008627C1"/>
    <w:rsid w:val="00864805"/>
    <w:rsid w:val="00865C12"/>
    <w:rsid w:val="00866D6A"/>
    <w:rsid w:val="00867C5E"/>
    <w:rsid w:val="00870CA3"/>
    <w:rsid w:val="008724E6"/>
    <w:rsid w:val="008739BE"/>
    <w:rsid w:val="00874524"/>
    <w:rsid w:val="008751E1"/>
    <w:rsid w:val="008761B1"/>
    <w:rsid w:val="0087737F"/>
    <w:rsid w:val="00882C1A"/>
    <w:rsid w:val="00884D58"/>
    <w:rsid w:val="00884FC3"/>
    <w:rsid w:val="00885086"/>
    <w:rsid w:val="00890087"/>
    <w:rsid w:val="00891D04"/>
    <w:rsid w:val="00892CA1"/>
    <w:rsid w:val="00896C97"/>
    <w:rsid w:val="008975EF"/>
    <w:rsid w:val="00897B4D"/>
    <w:rsid w:val="008A08FB"/>
    <w:rsid w:val="008A1F5E"/>
    <w:rsid w:val="008A34CE"/>
    <w:rsid w:val="008A4060"/>
    <w:rsid w:val="008A64B7"/>
    <w:rsid w:val="008A6885"/>
    <w:rsid w:val="008A72BD"/>
    <w:rsid w:val="008B2044"/>
    <w:rsid w:val="008B3FE7"/>
    <w:rsid w:val="008B4F1B"/>
    <w:rsid w:val="008B777E"/>
    <w:rsid w:val="008C1550"/>
    <w:rsid w:val="008C1AC4"/>
    <w:rsid w:val="008C3F16"/>
    <w:rsid w:val="008C5475"/>
    <w:rsid w:val="008C5933"/>
    <w:rsid w:val="008D04EC"/>
    <w:rsid w:val="008D1559"/>
    <w:rsid w:val="008D238B"/>
    <w:rsid w:val="008D690B"/>
    <w:rsid w:val="008D7083"/>
    <w:rsid w:val="008D7DF7"/>
    <w:rsid w:val="008E0AD0"/>
    <w:rsid w:val="008E151B"/>
    <w:rsid w:val="008E1D0B"/>
    <w:rsid w:val="008E3D87"/>
    <w:rsid w:val="008E4F37"/>
    <w:rsid w:val="008E6000"/>
    <w:rsid w:val="008E60C5"/>
    <w:rsid w:val="008F073F"/>
    <w:rsid w:val="008F7077"/>
    <w:rsid w:val="008F75FD"/>
    <w:rsid w:val="008F767F"/>
    <w:rsid w:val="00901705"/>
    <w:rsid w:val="00902E58"/>
    <w:rsid w:val="009063EC"/>
    <w:rsid w:val="00906746"/>
    <w:rsid w:val="00912C0F"/>
    <w:rsid w:val="00914BDB"/>
    <w:rsid w:val="00914F5E"/>
    <w:rsid w:val="00915510"/>
    <w:rsid w:val="00915C8B"/>
    <w:rsid w:val="009218DC"/>
    <w:rsid w:val="00923B20"/>
    <w:rsid w:val="009240D4"/>
    <w:rsid w:val="009267D9"/>
    <w:rsid w:val="00926C0C"/>
    <w:rsid w:val="00926F8B"/>
    <w:rsid w:val="00930A7B"/>
    <w:rsid w:val="00936600"/>
    <w:rsid w:val="009367CC"/>
    <w:rsid w:val="00942D94"/>
    <w:rsid w:val="00944BD8"/>
    <w:rsid w:val="009462A0"/>
    <w:rsid w:val="00947AEC"/>
    <w:rsid w:val="0095010D"/>
    <w:rsid w:val="00950E85"/>
    <w:rsid w:val="009546A9"/>
    <w:rsid w:val="00957F4D"/>
    <w:rsid w:val="00962A88"/>
    <w:rsid w:val="00963888"/>
    <w:rsid w:val="009656BC"/>
    <w:rsid w:val="00966AA0"/>
    <w:rsid w:val="00970ED2"/>
    <w:rsid w:val="0097100A"/>
    <w:rsid w:val="009710D4"/>
    <w:rsid w:val="009733B1"/>
    <w:rsid w:val="00974C62"/>
    <w:rsid w:val="00977DCF"/>
    <w:rsid w:val="00981D3B"/>
    <w:rsid w:val="009826CC"/>
    <w:rsid w:val="00991AA4"/>
    <w:rsid w:val="00991D20"/>
    <w:rsid w:val="00992500"/>
    <w:rsid w:val="00994676"/>
    <w:rsid w:val="00996488"/>
    <w:rsid w:val="009969B3"/>
    <w:rsid w:val="009A0B38"/>
    <w:rsid w:val="009A0BEA"/>
    <w:rsid w:val="009A2721"/>
    <w:rsid w:val="009A4621"/>
    <w:rsid w:val="009B0EB7"/>
    <w:rsid w:val="009B3276"/>
    <w:rsid w:val="009B34D4"/>
    <w:rsid w:val="009B678D"/>
    <w:rsid w:val="009C104A"/>
    <w:rsid w:val="009C15A3"/>
    <w:rsid w:val="009C3979"/>
    <w:rsid w:val="009C45E9"/>
    <w:rsid w:val="009C79BD"/>
    <w:rsid w:val="009D0149"/>
    <w:rsid w:val="009D01FD"/>
    <w:rsid w:val="009D06D5"/>
    <w:rsid w:val="009D2022"/>
    <w:rsid w:val="009D3EB2"/>
    <w:rsid w:val="009D3FAA"/>
    <w:rsid w:val="009D5846"/>
    <w:rsid w:val="009D66F1"/>
    <w:rsid w:val="009E0DD4"/>
    <w:rsid w:val="009E23A8"/>
    <w:rsid w:val="009E55A8"/>
    <w:rsid w:val="009E66B4"/>
    <w:rsid w:val="009E6BA0"/>
    <w:rsid w:val="009F00AB"/>
    <w:rsid w:val="009F1E4E"/>
    <w:rsid w:val="009F4107"/>
    <w:rsid w:val="009F434A"/>
    <w:rsid w:val="009F5B06"/>
    <w:rsid w:val="009F5CC3"/>
    <w:rsid w:val="009F770C"/>
    <w:rsid w:val="00A00FBD"/>
    <w:rsid w:val="00A022B2"/>
    <w:rsid w:val="00A02ED0"/>
    <w:rsid w:val="00A04539"/>
    <w:rsid w:val="00A10EDA"/>
    <w:rsid w:val="00A128BC"/>
    <w:rsid w:val="00A1394A"/>
    <w:rsid w:val="00A17905"/>
    <w:rsid w:val="00A22829"/>
    <w:rsid w:val="00A22D21"/>
    <w:rsid w:val="00A23822"/>
    <w:rsid w:val="00A244FE"/>
    <w:rsid w:val="00A2534C"/>
    <w:rsid w:val="00A25C54"/>
    <w:rsid w:val="00A27DB7"/>
    <w:rsid w:val="00A3134D"/>
    <w:rsid w:val="00A31C4A"/>
    <w:rsid w:val="00A31FC9"/>
    <w:rsid w:val="00A3322A"/>
    <w:rsid w:val="00A344D1"/>
    <w:rsid w:val="00A35097"/>
    <w:rsid w:val="00A4125E"/>
    <w:rsid w:val="00A545E3"/>
    <w:rsid w:val="00A563C3"/>
    <w:rsid w:val="00A60D16"/>
    <w:rsid w:val="00A61ADB"/>
    <w:rsid w:val="00A63A07"/>
    <w:rsid w:val="00A66262"/>
    <w:rsid w:val="00A6752F"/>
    <w:rsid w:val="00A70F1E"/>
    <w:rsid w:val="00A75147"/>
    <w:rsid w:val="00A779EE"/>
    <w:rsid w:val="00A82D49"/>
    <w:rsid w:val="00A84627"/>
    <w:rsid w:val="00A853F1"/>
    <w:rsid w:val="00A85A47"/>
    <w:rsid w:val="00A9014D"/>
    <w:rsid w:val="00A91B3A"/>
    <w:rsid w:val="00A9384A"/>
    <w:rsid w:val="00A96A5F"/>
    <w:rsid w:val="00A9739E"/>
    <w:rsid w:val="00A975B4"/>
    <w:rsid w:val="00A976B5"/>
    <w:rsid w:val="00A97D77"/>
    <w:rsid w:val="00AA17F9"/>
    <w:rsid w:val="00AA1E78"/>
    <w:rsid w:val="00AA2AA3"/>
    <w:rsid w:val="00AA3B37"/>
    <w:rsid w:val="00AA417F"/>
    <w:rsid w:val="00AA4629"/>
    <w:rsid w:val="00AA4886"/>
    <w:rsid w:val="00AA583F"/>
    <w:rsid w:val="00AB0892"/>
    <w:rsid w:val="00AB161A"/>
    <w:rsid w:val="00AB18DF"/>
    <w:rsid w:val="00AB253E"/>
    <w:rsid w:val="00AB2BA7"/>
    <w:rsid w:val="00AB6043"/>
    <w:rsid w:val="00AB72AA"/>
    <w:rsid w:val="00AB744F"/>
    <w:rsid w:val="00AC2385"/>
    <w:rsid w:val="00AC324F"/>
    <w:rsid w:val="00AC46C2"/>
    <w:rsid w:val="00AC4E95"/>
    <w:rsid w:val="00AC6499"/>
    <w:rsid w:val="00AC6D01"/>
    <w:rsid w:val="00AC74EA"/>
    <w:rsid w:val="00AC76E4"/>
    <w:rsid w:val="00AC7BAA"/>
    <w:rsid w:val="00AD57AD"/>
    <w:rsid w:val="00AE4D7A"/>
    <w:rsid w:val="00AE78B0"/>
    <w:rsid w:val="00AF017F"/>
    <w:rsid w:val="00AF02B2"/>
    <w:rsid w:val="00AF235F"/>
    <w:rsid w:val="00AF2531"/>
    <w:rsid w:val="00AF2B70"/>
    <w:rsid w:val="00AF3620"/>
    <w:rsid w:val="00B039DB"/>
    <w:rsid w:val="00B106F2"/>
    <w:rsid w:val="00B112ED"/>
    <w:rsid w:val="00B1221B"/>
    <w:rsid w:val="00B12910"/>
    <w:rsid w:val="00B129B8"/>
    <w:rsid w:val="00B1538C"/>
    <w:rsid w:val="00B15C6A"/>
    <w:rsid w:val="00B21503"/>
    <w:rsid w:val="00B241E9"/>
    <w:rsid w:val="00B27554"/>
    <w:rsid w:val="00B30684"/>
    <w:rsid w:val="00B339AC"/>
    <w:rsid w:val="00B3492C"/>
    <w:rsid w:val="00B37ED3"/>
    <w:rsid w:val="00B429CB"/>
    <w:rsid w:val="00B510DB"/>
    <w:rsid w:val="00B53C4C"/>
    <w:rsid w:val="00B554E3"/>
    <w:rsid w:val="00B6039A"/>
    <w:rsid w:val="00B645E9"/>
    <w:rsid w:val="00B66479"/>
    <w:rsid w:val="00B664E7"/>
    <w:rsid w:val="00B70F17"/>
    <w:rsid w:val="00B71659"/>
    <w:rsid w:val="00B7287D"/>
    <w:rsid w:val="00B738D7"/>
    <w:rsid w:val="00B73C99"/>
    <w:rsid w:val="00B73ED8"/>
    <w:rsid w:val="00B75A31"/>
    <w:rsid w:val="00B75C01"/>
    <w:rsid w:val="00B75DE0"/>
    <w:rsid w:val="00B7617D"/>
    <w:rsid w:val="00B763DF"/>
    <w:rsid w:val="00B767EA"/>
    <w:rsid w:val="00B85481"/>
    <w:rsid w:val="00B93690"/>
    <w:rsid w:val="00B97B39"/>
    <w:rsid w:val="00BA17C7"/>
    <w:rsid w:val="00BA26F7"/>
    <w:rsid w:val="00BA4A43"/>
    <w:rsid w:val="00BA5E0F"/>
    <w:rsid w:val="00BB03AA"/>
    <w:rsid w:val="00BB43A6"/>
    <w:rsid w:val="00BB5F7F"/>
    <w:rsid w:val="00BB67B4"/>
    <w:rsid w:val="00BB6B98"/>
    <w:rsid w:val="00BB6E93"/>
    <w:rsid w:val="00BC07FD"/>
    <w:rsid w:val="00BC0B14"/>
    <w:rsid w:val="00BC39BB"/>
    <w:rsid w:val="00BC456B"/>
    <w:rsid w:val="00BC53A5"/>
    <w:rsid w:val="00BC772E"/>
    <w:rsid w:val="00BD6469"/>
    <w:rsid w:val="00BE1E72"/>
    <w:rsid w:val="00BE45F1"/>
    <w:rsid w:val="00BE4772"/>
    <w:rsid w:val="00BE4877"/>
    <w:rsid w:val="00BE56E6"/>
    <w:rsid w:val="00BE5C05"/>
    <w:rsid w:val="00BE62F5"/>
    <w:rsid w:val="00BE680C"/>
    <w:rsid w:val="00BE74F0"/>
    <w:rsid w:val="00BF4733"/>
    <w:rsid w:val="00BF5092"/>
    <w:rsid w:val="00BF510E"/>
    <w:rsid w:val="00BF6959"/>
    <w:rsid w:val="00C00B95"/>
    <w:rsid w:val="00C0157D"/>
    <w:rsid w:val="00C01890"/>
    <w:rsid w:val="00C02CE7"/>
    <w:rsid w:val="00C04831"/>
    <w:rsid w:val="00C07558"/>
    <w:rsid w:val="00C10297"/>
    <w:rsid w:val="00C10872"/>
    <w:rsid w:val="00C12048"/>
    <w:rsid w:val="00C1207A"/>
    <w:rsid w:val="00C14B20"/>
    <w:rsid w:val="00C1552F"/>
    <w:rsid w:val="00C15AE8"/>
    <w:rsid w:val="00C16213"/>
    <w:rsid w:val="00C164CF"/>
    <w:rsid w:val="00C17867"/>
    <w:rsid w:val="00C21360"/>
    <w:rsid w:val="00C21843"/>
    <w:rsid w:val="00C27A60"/>
    <w:rsid w:val="00C27DDA"/>
    <w:rsid w:val="00C324B6"/>
    <w:rsid w:val="00C33C2E"/>
    <w:rsid w:val="00C3533D"/>
    <w:rsid w:val="00C360F7"/>
    <w:rsid w:val="00C37728"/>
    <w:rsid w:val="00C37EEC"/>
    <w:rsid w:val="00C411C7"/>
    <w:rsid w:val="00C429A4"/>
    <w:rsid w:val="00C42BEF"/>
    <w:rsid w:val="00C4474E"/>
    <w:rsid w:val="00C5053B"/>
    <w:rsid w:val="00C5076C"/>
    <w:rsid w:val="00C51880"/>
    <w:rsid w:val="00C51DB9"/>
    <w:rsid w:val="00C51F26"/>
    <w:rsid w:val="00C551DF"/>
    <w:rsid w:val="00C55314"/>
    <w:rsid w:val="00C55CCB"/>
    <w:rsid w:val="00C60ABD"/>
    <w:rsid w:val="00C60BC6"/>
    <w:rsid w:val="00C63037"/>
    <w:rsid w:val="00C63112"/>
    <w:rsid w:val="00C64127"/>
    <w:rsid w:val="00C650BA"/>
    <w:rsid w:val="00C65F4A"/>
    <w:rsid w:val="00C7062A"/>
    <w:rsid w:val="00C70C30"/>
    <w:rsid w:val="00C73656"/>
    <w:rsid w:val="00C743B9"/>
    <w:rsid w:val="00C74432"/>
    <w:rsid w:val="00C74E8E"/>
    <w:rsid w:val="00C7521C"/>
    <w:rsid w:val="00C821BD"/>
    <w:rsid w:val="00C82423"/>
    <w:rsid w:val="00C857FB"/>
    <w:rsid w:val="00C85C7A"/>
    <w:rsid w:val="00C861E8"/>
    <w:rsid w:val="00C87BFC"/>
    <w:rsid w:val="00C91304"/>
    <w:rsid w:val="00C92074"/>
    <w:rsid w:val="00C93F16"/>
    <w:rsid w:val="00C94EE3"/>
    <w:rsid w:val="00CA05BC"/>
    <w:rsid w:val="00CA05F1"/>
    <w:rsid w:val="00CA1D00"/>
    <w:rsid w:val="00CA421A"/>
    <w:rsid w:val="00CB0155"/>
    <w:rsid w:val="00CB1552"/>
    <w:rsid w:val="00CB226E"/>
    <w:rsid w:val="00CB7507"/>
    <w:rsid w:val="00CB79EB"/>
    <w:rsid w:val="00CC0677"/>
    <w:rsid w:val="00CC3BDA"/>
    <w:rsid w:val="00CC62CE"/>
    <w:rsid w:val="00CC6A43"/>
    <w:rsid w:val="00CC7101"/>
    <w:rsid w:val="00CD2553"/>
    <w:rsid w:val="00CD4B18"/>
    <w:rsid w:val="00CD5250"/>
    <w:rsid w:val="00CD64E0"/>
    <w:rsid w:val="00CD6DCA"/>
    <w:rsid w:val="00CE5458"/>
    <w:rsid w:val="00CE5503"/>
    <w:rsid w:val="00CE5FE7"/>
    <w:rsid w:val="00CE72B7"/>
    <w:rsid w:val="00CE746A"/>
    <w:rsid w:val="00CE75F3"/>
    <w:rsid w:val="00CF4B68"/>
    <w:rsid w:val="00CF79F7"/>
    <w:rsid w:val="00CF7C36"/>
    <w:rsid w:val="00D0055B"/>
    <w:rsid w:val="00D00613"/>
    <w:rsid w:val="00D00B04"/>
    <w:rsid w:val="00D03BAC"/>
    <w:rsid w:val="00D0429C"/>
    <w:rsid w:val="00D05D80"/>
    <w:rsid w:val="00D0704A"/>
    <w:rsid w:val="00D10C5C"/>
    <w:rsid w:val="00D1289D"/>
    <w:rsid w:val="00D23EE5"/>
    <w:rsid w:val="00D246A7"/>
    <w:rsid w:val="00D27CF0"/>
    <w:rsid w:val="00D3061D"/>
    <w:rsid w:val="00D326EB"/>
    <w:rsid w:val="00D34E88"/>
    <w:rsid w:val="00D35D1B"/>
    <w:rsid w:val="00D42A36"/>
    <w:rsid w:val="00D452C1"/>
    <w:rsid w:val="00D4613C"/>
    <w:rsid w:val="00D47CE7"/>
    <w:rsid w:val="00D47E51"/>
    <w:rsid w:val="00D51AD5"/>
    <w:rsid w:val="00D53BA1"/>
    <w:rsid w:val="00D54387"/>
    <w:rsid w:val="00D5449D"/>
    <w:rsid w:val="00D54621"/>
    <w:rsid w:val="00D552C1"/>
    <w:rsid w:val="00D564C9"/>
    <w:rsid w:val="00D566A7"/>
    <w:rsid w:val="00D569C3"/>
    <w:rsid w:val="00D60DD1"/>
    <w:rsid w:val="00D630E0"/>
    <w:rsid w:val="00D63F0E"/>
    <w:rsid w:val="00D6477C"/>
    <w:rsid w:val="00D663B0"/>
    <w:rsid w:val="00D6679B"/>
    <w:rsid w:val="00D673A0"/>
    <w:rsid w:val="00D67671"/>
    <w:rsid w:val="00D72927"/>
    <w:rsid w:val="00D736F5"/>
    <w:rsid w:val="00D74670"/>
    <w:rsid w:val="00D766B6"/>
    <w:rsid w:val="00D77838"/>
    <w:rsid w:val="00D77ED6"/>
    <w:rsid w:val="00D808F4"/>
    <w:rsid w:val="00D80F6B"/>
    <w:rsid w:val="00D8203F"/>
    <w:rsid w:val="00D8366C"/>
    <w:rsid w:val="00D845EC"/>
    <w:rsid w:val="00D91262"/>
    <w:rsid w:val="00D91B72"/>
    <w:rsid w:val="00D927C4"/>
    <w:rsid w:val="00D979C6"/>
    <w:rsid w:val="00DA19B6"/>
    <w:rsid w:val="00DA1BE8"/>
    <w:rsid w:val="00DA1DD7"/>
    <w:rsid w:val="00DA25D5"/>
    <w:rsid w:val="00DA325E"/>
    <w:rsid w:val="00DA366E"/>
    <w:rsid w:val="00DA3955"/>
    <w:rsid w:val="00DA3FDF"/>
    <w:rsid w:val="00DA44CB"/>
    <w:rsid w:val="00DA49CD"/>
    <w:rsid w:val="00DA4D86"/>
    <w:rsid w:val="00DA520D"/>
    <w:rsid w:val="00DA642F"/>
    <w:rsid w:val="00DA6D35"/>
    <w:rsid w:val="00DB3511"/>
    <w:rsid w:val="00DB3D6A"/>
    <w:rsid w:val="00DB61BC"/>
    <w:rsid w:val="00DB7491"/>
    <w:rsid w:val="00DB7A7E"/>
    <w:rsid w:val="00DC0563"/>
    <w:rsid w:val="00DC2362"/>
    <w:rsid w:val="00DC4F2D"/>
    <w:rsid w:val="00DD3E43"/>
    <w:rsid w:val="00DD504A"/>
    <w:rsid w:val="00DD5661"/>
    <w:rsid w:val="00DD5DD6"/>
    <w:rsid w:val="00DD7997"/>
    <w:rsid w:val="00DE1AC9"/>
    <w:rsid w:val="00DE3FA5"/>
    <w:rsid w:val="00DE5DC2"/>
    <w:rsid w:val="00DE5E54"/>
    <w:rsid w:val="00DE6A13"/>
    <w:rsid w:val="00DE764C"/>
    <w:rsid w:val="00DF1164"/>
    <w:rsid w:val="00DF1647"/>
    <w:rsid w:val="00DF2B00"/>
    <w:rsid w:val="00DF6D49"/>
    <w:rsid w:val="00DF70F5"/>
    <w:rsid w:val="00DF7478"/>
    <w:rsid w:val="00DF7BEB"/>
    <w:rsid w:val="00DF7E8A"/>
    <w:rsid w:val="00E00184"/>
    <w:rsid w:val="00E0144D"/>
    <w:rsid w:val="00E014AD"/>
    <w:rsid w:val="00E0258A"/>
    <w:rsid w:val="00E03AFF"/>
    <w:rsid w:val="00E07408"/>
    <w:rsid w:val="00E10F2D"/>
    <w:rsid w:val="00E13B48"/>
    <w:rsid w:val="00E13ED7"/>
    <w:rsid w:val="00E21189"/>
    <w:rsid w:val="00E21EF9"/>
    <w:rsid w:val="00E24523"/>
    <w:rsid w:val="00E27443"/>
    <w:rsid w:val="00E313A1"/>
    <w:rsid w:val="00E31E5A"/>
    <w:rsid w:val="00E325A7"/>
    <w:rsid w:val="00E32B48"/>
    <w:rsid w:val="00E336C6"/>
    <w:rsid w:val="00E3618E"/>
    <w:rsid w:val="00E366ED"/>
    <w:rsid w:val="00E37955"/>
    <w:rsid w:val="00E40562"/>
    <w:rsid w:val="00E409E2"/>
    <w:rsid w:val="00E40E3B"/>
    <w:rsid w:val="00E42CDE"/>
    <w:rsid w:val="00E42D6C"/>
    <w:rsid w:val="00E43290"/>
    <w:rsid w:val="00E460FC"/>
    <w:rsid w:val="00E461CF"/>
    <w:rsid w:val="00E513D3"/>
    <w:rsid w:val="00E528CA"/>
    <w:rsid w:val="00E52EE2"/>
    <w:rsid w:val="00E55024"/>
    <w:rsid w:val="00E56EA4"/>
    <w:rsid w:val="00E57F2A"/>
    <w:rsid w:val="00E60505"/>
    <w:rsid w:val="00E61B34"/>
    <w:rsid w:val="00E620DF"/>
    <w:rsid w:val="00E634AA"/>
    <w:rsid w:val="00E64FE1"/>
    <w:rsid w:val="00E67630"/>
    <w:rsid w:val="00E701BA"/>
    <w:rsid w:val="00E73550"/>
    <w:rsid w:val="00E7517C"/>
    <w:rsid w:val="00E77506"/>
    <w:rsid w:val="00E827DB"/>
    <w:rsid w:val="00E8291C"/>
    <w:rsid w:val="00E82AEC"/>
    <w:rsid w:val="00E852D5"/>
    <w:rsid w:val="00E862AD"/>
    <w:rsid w:val="00E86D00"/>
    <w:rsid w:val="00E87DE9"/>
    <w:rsid w:val="00E94E2B"/>
    <w:rsid w:val="00E9507C"/>
    <w:rsid w:val="00E96EEF"/>
    <w:rsid w:val="00EA4A6D"/>
    <w:rsid w:val="00EA5FF4"/>
    <w:rsid w:val="00EA6A72"/>
    <w:rsid w:val="00EA79F5"/>
    <w:rsid w:val="00EB003D"/>
    <w:rsid w:val="00EB0F31"/>
    <w:rsid w:val="00EB2330"/>
    <w:rsid w:val="00EB2D70"/>
    <w:rsid w:val="00EB796F"/>
    <w:rsid w:val="00EC0114"/>
    <w:rsid w:val="00EC155A"/>
    <w:rsid w:val="00EC1EC4"/>
    <w:rsid w:val="00EC4690"/>
    <w:rsid w:val="00EC4D8D"/>
    <w:rsid w:val="00EC4F10"/>
    <w:rsid w:val="00EC5297"/>
    <w:rsid w:val="00EC75FA"/>
    <w:rsid w:val="00ED40D2"/>
    <w:rsid w:val="00ED66E3"/>
    <w:rsid w:val="00ED7009"/>
    <w:rsid w:val="00EE09D8"/>
    <w:rsid w:val="00EE0AAD"/>
    <w:rsid w:val="00EE138D"/>
    <w:rsid w:val="00EE188D"/>
    <w:rsid w:val="00EE238E"/>
    <w:rsid w:val="00EE3F12"/>
    <w:rsid w:val="00EE40A3"/>
    <w:rsid w:val="00EE4C5A"/>
    <w:rsid w:val="00EE548F"/>
    <w:rsid w:val="00EE56A0"/>
    <w:rsid w:val="00EE56D1"/>
    <w:rsid w:val="00EE679D"/>
    <w:rsid w:val="00EF021B"/>
    <w:rsid w:val="00EF0388"/>
    <w:rsid w:val="00EF0FFC"/>
    <w:rsid w:val="00EF1C7D"/>
    <w:rsid w:val="00EF4A30"/>
    <w:rsid w:val="00EF6B84"/>
    <w:rsid w:val="00F02680"/>
    <w:rsid w:val="00F06B61"/>
    <w:rsid w:val="00F07A84"/>
    <w:rsid w:val="00F07A95"/>
    <w:rsid w:val="00F10D23"/>
    <w:rsid w:val="00F1442A"/>
    <w:rsid w:val="00F23B04"/>
    <w:rsid w:val="00F24FEE"/>
    <w:rsid w:val="00F27E17"/>
    <w:rsid w:val="00F37468"/>
    <w:rsid w:val="00F407A3"/>
    <w:rsid w:val="00F41676"/>
    <w:rsid w:val="00F4555F"/>
    <w:rsid w:val="00F46CD5"/>
    <w:rsid w:val="00F47D64"/>
    <w:rsid w:val="00F518B3"/>
    <w:rsid w:val="00F52360"/>
    <w:rsid w:val="00F5336B"/>
    <w:rsid w:val="00F57B79"/>
    <w:rsid w:val="00F60833"/>
    <w:rsid w:val="00F609C0"/>
    <w:rsid w:val="00F65121"/>
    <w:rsid w:val="00F655A6"/>
    <w:rsid w:val="00F715CE"/>
    <w:rsid w:val="00F74C30"/>
    <w:rsid w:val="00F76BA4"/>
    <w:rsid w:val="00F76E43"/>
    <w:rsid w:val="00F77700"/>
    <w:rsid w:val="00F828DE"/>
    <w:rsid w:val="00F82A3A"/>
    <w:rsid w:val="00F8333B"/>
    <w:rsid w:val="00F8417C"/>
    <w:rsid w:val="00F8439D"/>
    <w:rsid w:val="00F84EF9"/>
    <w:rsid w:val="00F85768"/>
    <w:rsid w:val="00F86B4C"/>
    <w:rsid w:val="00F87E75"/>
    <w:rsid w:val="00F93D5E"/>
    <w:rsid w:val="00F96E6F"/>
    <w:rsid w:val="00FA0591"/>
    <w:rsid w:val="00FA121A"/>
    <w:rsid w:val="00FA2EE2"/>
    <w:rsid w:val="00FA313E"/>
    <w:rsid w:val="00FA389C"/>
    <w:rsid w:val="00FA503C"/>
    <w:rsid w:val="00FA6EEB"/>
    <w:rsid w:val="00FA6F99"/>
    <w:rsid w:val="00FA7E8F"/>
    <w:rsid w:val="00FB0A74"/>
    <w:rsid w:val="00FB147D"/>
    <w:rsid w:val="00FB4089"/>
    <w:rsid w:val="00FB42D6"/>
    <w:rsid w:val="00FB5193"/>
    <w:rsid w:val="00FB5780"/>
    <w:rsid w:val="00FB5872"/>
    <w:rsid w:val="00FB6DED"/>
    <w:rsid w:val="00FB7216"/>
    <w:rsid w:val="00FB764A"/>
    <w:rsid w:val="00FC17A0"/>
    <w:rsid w:val="00FC29CF"/>
    <w:rsid w:val="00FC6600"/>
    <w:rsid w:val="00FC6D2A"/>
    <w:rsid w:val="00FC77A4"/>
    <w:rsid w:val="00FD028B"/>
    <w:rsid w:val="00FD12E7"/>
    <w:rsid w:val="00FD17B7"/>
    <w:rsid w:val="00FD2E43"/>
    <w:rsid w:val="00FD2F99"/>
    <w:rsid w:val="00FD3EB8"/>
    <w:rsid w:val="00FD4D5C"/>
    <w:rsid w:val="00FE6739"/>
    <w:rsid w:val="00FE7E11"/>
    <w:rsid w:val="00FF0CF7"/>
    <w:rsid w:val="00FF4EED"/>
    <w:rsid w:val="00FF543B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LinkSoft\4.&#54532;&#47196;&#51229;&#53944;&#44288;&#47532;&#49328;&#52636;&#47932;\Link_&#50892;&#46300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EB646-0171-4A9F-A9F4-AC47213B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Link_워드서식</Template>
  <TotalTime>0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Links>
    <vt:vector size="60" baseType="variant"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_Toc322513054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_Toc322513053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_Toc322513052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_Toc322513051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_Toc322513050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_Toc322513049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_Toc322513048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_Toc322513047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_Toc322513046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_Toc322513045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양제연</dc:creator>
  <cp:lastModifiedBy>pc25</cp:lastModifiedBy>
  <cp:revision>3</cp:revision>
  <cp:lastPrinted>2012-01-30T06:34:00Z</cp:lastPrinted>
  <dcterms:created xsi:type="dcterms:W3CDTF">2017-07-07T01:45:00Z</dcterms:created>
  <dcterms:modified xsi:type="dcterms:W3CDTF">2017-07-07T01:45:00Z</dcterms:modified>
</cp:coreProperties>
</file>